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2818B" w14:textId="49055852" w:rsidR="002D183F" w:rsidRPr="006F438A" w:rsidRDefault="001E7373" w:rsidP="002D183F">
      <w:pPr>
        <w:autoSpaceDE w:val="0"/>
        <w:autoSpaceDN w:val="0"/>
        <w:adjustRightInd w:val="0"/>
        <w:jc w:val="center"/>
        <w:rPr>
          <w:rFonts w:ascii="Open Sans" w:hAnsi="Open Sans" w:cs="Open Sans"/>
          <w:b/>
          <w:bCs/>
          <w:caps/>
          <w:sz w:val="32"/>
          <w:szCs w:val="32"/>
        </w:rPr>
      </w:pPr>
      <w:r w:rsidRPr="006F438A">
        <w:rPr>
          <w:rFonts w:ascii="Open Sans" w:hAnsi="Open Sans" w:cs="Open Sans"/>
          <w:b/>
          <w:bCs/>
          <w:caps/>
          <w:sz w:val="32"/>
          <w:szCs w:val="32"/>
        </w:rPr>
        <w:t xml:space="preserve"> </w:t>
      </w:r>
      <w:r w:rsidR="002D183F" w:rsidRPr="006F438A">
        <w:rPr>
          <w:rFonts w:ascii="Open Sans" w:hAnsi="Open Sans" w:cs="Open Sans"/>
          <w:b/>
          <w:bCs/>
          <w:caps/>
          <w:sz w:val="32"/>
          <w:szCs w:val="32"/>
        </w:rPr>
        <w:t>Student Assessment Submission and Declaration</w:t>
      </w:r>
      <w:bookmarkStart w:id="0" w:name="_GoBack"/>
      <w:bookmarkEnd w:id="0"/>
    </w:p>
    <w:p w14:paraId="25A0A111" w14:textId="77777777" w:rsidR="002D183F" w:rsidRPr="001E7373" w:rsidRDefault="002D183F" w:rsidP="002D183F">
      <w:pPr>
        <w:rPr>
          <w:rFonts w:ascii="Open Sans" w:hAnsi="Open Sans" w:cs="Open Sans"/>
          <w:b/>
          <w:bCs/>
          <w:sz w:val="20"/>
          <w:szCs w:val="20"/>
        </w:rPr>
      </w:pPr>
      <w:r w:rsidRPr="001E7373">
        <w:rPr>
          <w:rFonts w:ascii="Open Sans" w:hAnsi="Open Sans" w:cs="Open Sans"/>
          <w:sz w:val="20"/>
          <w:szCs w:val="20"/>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1E7373" w14:paraId="27A1A63C" w14:textId="77777777" w:rsidTr="001E7373">
        <w:trPr>
          <w:trHeight w:val="972"/>
        </w:trPr>
        <w:tc>
          <w:tcPr>
            <w:tcW w:w="4441" w:type="dxa"/>
            <w:gridSpan w:val="2"/>
            <w:tcBorders>
              <w:top w:val="single" w:sz="4" w:space="0" w:color="auto"/>
              <w:left w:val="single" w:sz="4" w:space="0" w:color="auto"/>
              <w:bottom w:val="single" w:sz="4" w:space="0" w:color="auto"/>
              <w:right w:val="single" w:sz="4" w:space="0" w:color="auto"/>
            </w:tcBorders>
          </w:tcPr>
          <w:p w14:paraId="1E4FCE69" w14:textId="7FFF5211" w:rsidR="002D183F" w:rsidRPr="001E7373" w:rsidRDefault="002D183F" w:rsidP="00C04E6B">
            <w:pPr>
              <w:tabs>
                <w:tab w:val="left" w:pos="2580"/>
              </w:tabs>
              <w:autoSpaceDE w:val="0"/>
              <w:autoSpaceDN w:val="0"/>
              <w:adjustRightInd w:val="0"/>
              <w:rPr>
                <w:rFonts w:ascii="Open Sans" w:hAnsi="Open Sans" w:cs="Open Sans"/>
                <w:sz w:val="20"/>
                <w:szCs w:val="20"/>
              </w:rPr>
            </w:pPr>
            <w:r w:rsidRPr="001E7373">
              <w:rPr>
                <w:rFonts w:ascii="Open Sans" w:hAnsi="Open Sans" w:cs="Open Sans"/>
                <w:sz w:val="20"/>
                <w:szCs w:val="20"/>
              </w:rPr>
              <w:t>Student name:</w:t>
            </w:r>
            <w:r w:rsidR="00C04E6B">
              <w:rPr>
                <w:rFonts w:ascii="Open Sans" w:hAnsi="Open Sans" w:cs="Open Sans"/>
                <w:sz w:val="20"/>
                <w:szCs w:val="20"/>
              </w:rPr>
              <w:tab/>
            </w:r>
          </w:p>
          <w:p w14:paraId="76AE65B0" w14:textId="77777777" w:rsidR="002D183F" w:rsidRPr="001E7373" w:rsidRDefault="002D183F">
            <w:pPr>
              <w:autoSpaceDE w:val="0"/>
              <w:autoSpaceDN w:val="0"/>
              <w:adjustRightInd w:val="0"/>
              <w:rPr>
                <w:rFonts w:ascii="Open Sans" w:hAnsi="Open Sans" w:cs="Open Sans"/>
                <w:b/>
                <w:bCs/>
                <w:sz w:val="20"/>
                <w:szCs w:val="20"/>
              </w:rPr>
            </w:pPr>
          </w:p>
        </w:tc>
        <w:tc>
          <w:tcPr>
            <w:tcW w:w="4626" w:type="dxa"/>
            <w:gridSpan w:val="2"/>
            <w:tcBorders>
              <w:top w:val="single" w:sz="4" w:space="0" w:color="auto"/>
              <w:left w:val="single" w:sz="4" w:space="0" w:color="auto"/>
              <w:bottom w:val="single" w:sz="4" w:space="0" w:color="auto"/>
              <w:right w:val="single" w:sz="4" w:space="0" w:color="auto"/>
            </w:tcBorders>
          </w:tcPr>
          <w:p w14:paraId="1B7FFF16"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Assessor name:</w:t>
            </w:r>
          </w:p>
          <w:p w14:paraId="1869A312" w14:textId="77777777" w:rsidR="002D183F" w:rsidRPr="001E7373" w:rsidRDefault="002D183F">
            <w:pPr>
              <w:autoSpaceDE w:val="0"/>
              <w:autoSpaceDN w:val="0"/>
              <w:adjustRightInd w:val="0"/>
              <w:rPr>
                <w:rFonts w:ascii="Open Sans" w:hAnsi="Open Sans" w:cs="Open Sans"/>
                <w:b/>
                <w:bCs/>
                <w:sz w:val="20"/>
                <w:szCs w:val="20"/>
              </w:rPr>
            </w:pPr>
          </w:p>
        </w:tc>
      </w:tr>
      <w:tr w:rsidR="002D183F" w:rsidRPr="001E7373" w14:paraId="337AB07B" w14:textId="77777777" w:rsidTr="001E7373">
        <w:trPr>
          <w:trHeight w:val="972"/>
        </w:trPr>
        <w:tc>
          <w:tcPr>
            <w:tcW w:w="2936" w:type="dxa"/>
            <w:tcBorders>
              <w:top w:val="single" w:sz="4" w:space="0" w:color="auto"/>
              <w:left w:val="single" w:sz="4" w:space="0" w:color="auto"/>
              <w:bottom w:val="single" w:sz="4" w:space="0" w:color="auto"/>
              <w:right w:val="single" w:sz="4" w:space="0" w:color="auto"/>
            </w:tcBorders>
          </w:tcPr>
          <w:p w14:paraId="7F730437"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Issue date:</w:t>
            </w:r>
          </w:p>
          <w:p w14:paraId="7A75A990" w14:textId="77777777" w:rsidR="002D183F" w:rsidRPr="001E7373" w:rsidRDefault="002D183F">
            <w:pPr>
              <w:autoSpaceDE w:val="0"/>
              <w:autoSpaceDN w:val="0"/>
              <w:adjustRightInd w:val="0"/>
              <w:rPr>
                <w:rFonts w:ascii="Open Sans" w:hAnsi="Open Sans" w:cs="Open Sans"/>
                <w:b/>
                <w:bCs/>
                <w:sz w:val="20"/>
                <w:szCs w:val="20"/>
              </w:rPr>
            </w:pPr>
          </w:p>
        </w:tc>
        <w:tc>
          <w:tcPr>
            <w:tcW w:w="2951" w:type="dxa"/>
            <w:gridSpan w:val="2"/>
            <w:tcBorders>
              <w:top w:val="single" w:sz="4" w:space="0" w:color="auto"/>
              <w:left w:val="single" w:sz="4" w:space="0" w:color="auto"/>
              <w:bottom w:val="single" w:sz="4" w:space="0" w:color="auto"/>
              <w:right w:val="single" w:sz="4" w:space="0" w:color="auto"/>
            </w:tcBorders>
          </w:tcPr>
          <w:p w14:paraId="0EF6F59F"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Submission date:</w:t>
            </w:r>
          </w:p>
          <w:p w14:paraId="3339956D" w14:textId="77777777" w:rsidR="002D183F" w:rsidRPr="001E7373" w:rsidRDefault="002D183F">
            <w:pPr>
              <w:autoSpaceDE w:val="0"/>
              <w:autoSpaceDN w:val="0"/>
              <w:adjustRightInd w:val="0"/>
              <w:rPr>
                <w:rFonts w:ascii="Open Sans" w:hAnsi="Open Sans" w:cs="Open Sans"/>
                <w:b/>
                <w:bCs/>
                <w:sz w:val="20"/>
                <w:szCs w:val="20"/>
              </w:rPr>
            </w:pP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2E815A87" w14:textId="77777777" w:rsidR="002D183F" w:rsidRPr="001E7373" w:rsidRDefault="002D183F">
            <w:pPr>
              <w:autoSpaceDE w:val="0"/>
              <w:autoSpaceDN w:val="0"/>
              <w:adjustRightInd w:val="0"/>
              <w:rPr>
                <w:rFonts w:ascii="Open Sans" w:hAnsi="Open Sans" w:cs="Open Sans"/>
                <w:b/>
                <w:bCs/>
                <w:sz w:val="20"/>
                <w:szCs w:val="20"/>
              </w:rPr>
            </w:pPr>
          </w:p>
        </w:tc>
      </w:tr>
      <w:tr w:rsidR="002D183F" w:rsidRPr="001E7373" w14:paraId="6D180162" w14:textId="77777777" w:rsidTr="001E7373">
        <w:trPr>
          <w:trHeight w:val="972"/>
        </w:trPr>
        <w:tc>
          <w:tcPr>
            <w:tcW w:w="9067" w:type="dxa"/>
            <w:gridSpan w:val="4"/>
            <w:tcBorders>
              <w:top w:val="single" w:sz="4" w:space="0" w:color="auto"/>
              <w:left w:val="single" w:sz="4" w:space="0" w:color="auto"/>
              <w:bottom w:val="single" w:sz="4" w:space="0" w:color="auto"/>
              <w:right w:val="single" w:sz="4" w:space="0" w:color="auto"/>
            </w:tcBorders>
          </w:tcPr>
          <w:p w14:paraId="04D12472" w14:textId="77777777" w:rsidR="002D183F" w:rsidRPr="001E7373" w:rsidRDefault="002D183F">
            <w:pPr>
              <w:autoSpaceDE w:val="0"/>
              <w:autoSpaceDN w:val="0"/>
              <w:adjustRightInd w:val="0"/>
              <w:rPr>
                <w:rFonts w:ascii="Open Sans" w:hAnsi="Open Sans" w:cs="Open Sans"/>
                <w:bCs/>
                <w:sz w:val="20"/>
                <w:szCs w:val="20"/>
              </w:rPr>
            </w:pPr>
            <w:r w:rsidRPr="001E7373">
              <w:rPr>
                <w:rFonts w:ascii="Open Sans" w:hAnsi="Open Sans" w:cs="Open Sans"/>
                <w:bCs/>
                <w:sz w:val="20"/>
                <w:szCs w:val="20"/>
              </w:rPr>
              <w:t>Programme:</w:t>
            </w:r>
          </w:p>
          <w:p w14:paraId="666FE102" w14:textId="77777777" w:rsidR="002D183F" w:rsidRPr="001E7373" w:rsidRDefault="002D183F">
            <w:pPr>
              <w:autoSpaceDE w:val="0"/>
              <w:autoSpaceDN w:val="0"/>
              <w:adjustRightInd w:val="0"/>
              <w:rPr>
                <w:rFonts w:ascii="Open Sans" w:hAnsi="Open Sans" w:cs="Open Sans"/>
                <w:b/>
                <w:bCs/>
                <w:sz w:val="20"/>
                <w:szCs w:val="20"/>
              </w:rPr>
            </w:pPr>
          </w:p>
        </w:tc>
      </w:tr>
      <w:tr w:rsidR="002D183F" w:rsidRPr="001E7373" w14:paraId="1E95A623" w14:textId="77777777" w:rsidTr="00D26C37">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432508C2"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 xml:space="preserve">Unit: </w:t>
            </w:r>
          </w:p>
        </w:tc>
      </w:tr>
      <w:tr w:rsidR="002D183F" w:rsidRPr="001E7373" w14:paraId="5CA5CEE1" w14:textId="77777777" w:rsidTr="00D26C37">
        <w:trPr>
          <w:trHeight w:val="683"/>
        </w:trPr>
        <w:tc>
          <w:tcPr>
            <w:tcW w:w="9067" w:type="dxa"/>
            <w:gridSpan w:val="4"/>
            <w:tcBorders>
              <w:top w:val="single" w:sz="4" w:space="0" w:color="auto"/>
              <w:left w:val="single" w:sz="4" w:space="0" w:color="auto"/>
              <w:bottom w:val="single" w:sz="4" w:space="0" w:color="auto"/>
              <w:right w:val="single" w:sz="4" w:space="0" w:color="auto"/>
            </w:tcBorders>
          </w:tcPr>
          <w:p w14:paraId="74222301" w14:textId="12DB2173" w:rsidR="002D183F" w:rsidRPr="00D26C37"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 xml:space="preserve">Assignment </w:t>
            </w:r>
            <w:r w:rsidR="00DD41E8" w:rsidRPr="001E7373">
              <w:rPr>
                <w:rFonts w:ascii="Open Sans" w:hAnsi="Open Sans" w:cs="Open Sans"/>
                <w:sz w:val="20"/>
                <w:szCs w:val="20"/>
              </w:rPr>
              <w:t>number</w:t>
            </w:r>
            <w:r w:rsidRPr="001E7373">
              <w:rPr>
                <w:rFonts w:ascii="Open Sans" w:hAnsi="Open Sans" w:cs="Open Sans"/>
                <w:sz w:val="20"/>
                <w:szCs w:val="20"/>
              </w:rPr>
              <w:t xml:space="preserve"> and title:</w:t>
            </w:r>
          </w:p>
        </w:tc>
      </w:tr>
    </w:tbl>
    <w:p w14:paraId="5FFE6EC5" w14:textId="77777777" w:rsidR="002D183F" w:rsidRPr="001E7373" w:rsidRDefault="002D183F" w:rsidP="001E7373">
      <w:pPr>
        <w:spacing w:before="480" w:after="120" w:line="240" w:lineRule="auto"/>
        <w:outlineLvl w:val="0"/>
        <w:rPr>
          <w:rFonts w:ascii="Open Sans" w:eastAsia="Arial" w:hAnsi="Open Sans" w:cs="Open Sans"/>
          <w:color w:val="1F497D" w:themeColor="text2"/>
          <w:sz w:val="28"/>
          <w:szCs w:val="28"/>
        </w:rPr>
      </w:pPr>
      <w:r w:rsidRPr="001E7373">
        <w:rPr>
          <w:rFonts w:ascii="Open Sans" w:eastAsia="Arial" w:hAnsi="Open Sans" w:cs="Open Sans"/>
          <w:b/>
          <w:color w:val="1F497D" w:themeColor="text2"/>
          <w:sz w:val="28"/>
          <w:szCs w:val="28"/>
        </w:rPr>
        <w:t>Plagiarism</w:t>
      </w:r>
    </w:p>
    <w:p w14:paraId="3EEC5E06" w14:textId="7B3528A1" w:rsidR="002D183F" w:rsidRDefault="002D183F" w:rsidP="001E7373">
      <w:pPr>
        <w:spacing w:line="240" w:lineRule="auto"/>
        <w:rPr>
          <w:rFonts w:ascii="Open Sans" w:eastAsia="Arial" w:hAnsi="Open Sans" w:cs="Open Sans"/>
          <w:color w:val="000000"/>
          <w:sz w:val="20"/>
          <w:szCs w:val="20"/>
        </w:rPr>
      </w:pPr>
      <w:r w:rsidRPr="001E7373">
        <w:rPr>
          <w:rFonts w:ascii="Open Sans" w:eastAsia="Arial" w:hAnsi="Open Sans"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w:t>
      </w:r>
      <w:r w:rsidR="00CC24B8">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As a university level student, you are expected to use appropriate references</w:t>
      </w:r>
      <w:r w:rsidR="00CC24B8">
        <w:rPr>
          <w:rFonts w:ascii="Open Sans" w:eastAsia="Arial" w:hAnsi="Open Sans" w:cs="Open Sans"/>
          <w:color w:val="000000"/>
          <w:sz w:val="20"/>
          <w:szCs w:val="20"/>
        </w:rPr>
        <w:t xml:space="preserve"> throughout</w:t>
      </w:r>
      <w:r w:rsidRPr="001E7373">
        <w:rPr>
          <w:rFonts w:ascii="Open Sans" w:eastAsia="Arial" w:hAnsi="Open Sans" w:cs="Open Sans"/>
          <w:color w:val="000000"/>
          <w:sz w:val="20"/>
          <w:szCs w:val="20"/>
        </w:rPr>
        <w:t xml:space="preserve"> and keep carefully detailed notes of all your sources of materials</w:t>
      </w:r>
      <w:r w:rsidR="00CC24B8" w:rsidRPr="00CC24B8">
        <w:rPr>
          <w:rFonts w:ascii="Open Sans" w:eastAsia="Open Sans" w:hAnsi="Open Sans" w:cs="Open Sans"/>
          <w:color w:val="FC4C1E"/>
          <w:sz w:val="20"/>
          <w:szCs w:val="20"/>
          <w:u w:color="000000"/>
          <w:lang w:val="en-US"/>
        </w:rPr>
        <w:t xml:space="preserve"> </w:t>
      </w:r>
      <w:r w:rsidR="00CC24B8" w:rsidRPr="00CC24B8">
        <w:rPr>
          <w:rFonts w:ascii="Open Sans" w:eastAsia="Open Sans" w:hAnsi="Open Sans" w:cs="Open Sans"/>
          <w:sz w:val="20"/>
          <w:szCs w:val="20"/>
          <w:u w:color="000000"/>
          <w:lang w:val="en-US"/>
        </w:rPr>
        <w:t>for material you have used in your work</w:t>
      </w:r>
      <w:r w:rsidRPr="001E7373">
        <w:rPr>
          <w:rFonts w:ascii="Open Sans" w:eastAsia="Arial" w:hAnsi="Open Sans" w:cs="Open Sans"/>
          <w:color w:val="000000"/>
          <w:sz w:val="20"/>
          <w:szCs w:val="20"/>
        </w:rPr>
        <w:t>, including any material downloaded from the Internet.</w:t>
      </w:r>
      <w:r w:rsidR="00CC24B8" w:rsidRPr="00CC24B8">
        <w:rPr>
          <w:rFonts w:ascii="Open Sans" w:eastAsia="Arial" w:hAnsi="Open Sans" w:cs="Open Sans"/>
          <w:color w:val="000000"/>
          <w:sz w:val="20"/>
          <w:szCs w:val="20"/>
        </w:rPr>
        <w:t xml:space="preserve"> </w:t>
      </w:r>
      <w:r w:rsidR="00CC24B8" w:rsidRPr="001E7373">
        <w:rPr>
          <w:rFonts w:ascii="Open Sans" w:eastAsia="Arial" w:hAnsi="Open Sans" w:cs="Open Sans"/>
          <w:color w:val="000000"/>
          <w:sz w:val="20"/>
          <w:szCs w:val="20"/>
        </w:rPr>
        <w:t>Please consult the relevant unit lecturer or your course tutor if you need any further advice.</w:t>
      </w:r>
    </w:p>
    <w:p w14:paraId="0CDFD996" w14:textId="77777777" w:rsidR="00E96881" w:rsidRDefault="002D183F" w:rsidP="001E7373">
      <w:pPr>
        <w:spacing w:line="240" w:lineRule="auto"/>
        <w:rPr>
          <w:rFonts w:ascii="Open Sans" w:eastAsia="Arial" w:hAnsi="Open Sans" w:cs="Open Sans"/>
          <w:b/>
          <w:color w:val="1F497D" w:themeColor="text2"/>
          <w:sz w:val="28"/>
          <w:szCs w:val="28"/>
        </w:rPr>
      </w:pPr>
      <w:r>
        <w:rPr>
          <w:rFonts w:ascii="Open Sans" w:eastAsia="Arial" w:hAnsi="Open Sans" w:cs="Open Sans"/>
          <w:color w:val="000000"/>
          <w:sz w:val="22"/>
        </w:rPr>
        <w:t xml:space="preserve"> </w:t>
      </w:r>
      <w:bookmarkStart w:id="1" w:name="h.ippi9gmedn5"/>
      <w:bookmarkEnd w:id="1"/>
      <w:r w:rsidRPr="001E7373">
        <w:rPr>
          <w:rFonts w:ascii="Open Sans" w:eastAsia="Arial" w:hAnsi="Open Sans" w:cs="Open Sans"/>
          <w:b/>
          <w:color w:val="1F497D" w:themeColor="text2"/>
          <w:sz w:val="28"/>
          <w:szCs w:val="28"/>
        </w:rPr>
        <w:t>Student Declaration</w:t>
      </w:r>
    </w:p>
    <w:tbl>
      <w:tblPr>
        <w:tblStyle w:val="TableGrid"/>
        <w:tblW w:w="9016" w:type="dxa"/>
        <w:tblLook w:val="04A0" w:firstRow="1" w:lastRow="0" w:firstColumn="1" w:lastColumn="0" w:noHBand="0" w:noVBand="1"/>
      </w:tblPr>
      <w:tblGrid>
        <w:gridCol w:w="9016"/>
      </w:tblGrid>
      <w:tr w:rsidR="00E96881" w14:paraId="32705B6B" w14:textId="77777777" w:rsidTr="00B752A9">
        <w:tc>
          <w:tcPr>
            <w:tcW w:w="9016" w:type="dxa"/>
            <w:shd w:val="clear" w:color="auto" w:fill="D9D9D9" w:themeFill="background1" w:themeFillShade="D9"/>
          </w:tcPr>
          <w:p w14:paraId="02AAF4F6" w14:textId="77777777" w:rsidR="00E96881" w:rsidRPr="001E7373" w:rsidRDefault="008C1AC4" w:rsidP="00E96881">
            <w:pPr>
              <w:autoSpaceDE w:val="0"/>
              <w:autoSpaceDN w:val="0"/>
              <w:adjustRightInd w:val="0"/>
              <w:rPr>
                <w:rFonts w:ascii="Open Sans" w:eastAsia="Times New Roman" w:hAnsi="Open Sans" w:cs="Open Sans"/>
                <w:b/>
                <w:bCs/>
                <w:sz w:val="20"/>
                <w:szCs w:val="20"/>
              </w:rPr>
            </w:pPr>
            <w:r>
              <w:rPr>
                <w:rFonts w:ascii="Open Sans" w:hAnsi="Open Sans" w:cs="Open Sans"/>
                <w:b/>
                <w:bCs/>
                <w:sz w:val="20"/>
                <w:szCs w:val="20"/>
              </w:rPr>
              <w:t xml:space="preserve">Student </w:t>
            </w:r>
            <w:r w:rsidR="00E96881" w:rsidRPr="001E7373">
              <w:rPr>
                <w:rFonts w:ascii="Open Sans" w:hAnsi="Open Sans" w:cs="Open Sans"/>
                <w:b/>
                <w:bCs/>
                <w:sz w:val="20"/>
                <w:szCs w:val="20"/>
              </w:rPr>
              <w:t>declaration</w:t>
            </w:r>
          </w:p>
          <w:p w14:paraId="30E3A00B" w14:textId="43F7841B" w:rsidR="00E96881" w:rsidRPr="001E7373" w:rsidRDefault="00E96881" w:rsidP="00E96881">
            <w:pPr>
              <w:rPr>
                <w:rFonts w:ascii="Open Sans" w:hAnsi="Open Sans" w:cs="Open Sans"/>
                <w:sz w:val="20"/>
                <w:szCs w:val="20"/>
              </w:rPr>
            </w:pPr>
            <w:r w:rsidRPr="001E7373">
              <w:rPr>
                <w:rFonts w:ascii="Open Sans" w:eastAsia="Arial" w:hAnsi="Open Sans" w:cs="Open Sans"/>
                <w:color w:val="000000"/>
                <w:sz w:val="20"/>
                <w:szCs w:val="20"/>
              </w:rPr>
              <w:t xml:space="preserve">I certify that the </w:t>
            </w:r>
            <w:r>
              <w:rPr>
                <w:rFonts w:ascii="Open Sans" w:eastAsia="Arial" w:hAnsi="Open Sans" w:cs="Open Sans"/>
                <w:color w:val="000000"/>
                <w:sz w:val="20"/>
                <w:szCs w:val="20"/>
              </w:rPr>
              <w:t>assignment submission</w:t>
            </w:r>
            <w:r w:rsidRPr="001E7373">
              <w:rPr>
                <w:rFonts w:ascii="Open Sans" w:eastAsia="Arial" w:hAnsi="Open Sans" w:cs="Open Sans"/>
                <w:color w:val="000000"/>
                <w:sz w:val="20"/>
                <w:szCs w:val="20"/>
              </w:rPr>
              <w:t xml:space="preserve"> is entirely my own work and I fully understand the consequences of plagiarism</w:t>
            </w:r>
            <w:r w:rsidRPr="00415ECB">
              <w:rPr>
                <w:rFonts w:ascii="Open Sans" w:eastAsia="Arial" w:hAnsi="Open Sans" w:cs="Open Sans"/>
                <w:color w:val="000000"/>
                <w:sz w:val="20"/>
                <w:szCs w:val="20"/>
              </w:rPr>
              <w:t xml:space="preserve">. </w:t>
            </w:r>
            <w:r w:rsidR="00D738CF" w:rsidRPr="00415ECB">
              <w:rPr>
                <w:rFonts w:ascii="Open Sans" w:eastAsia="Arial" w:hAnsi="Open Sans" w:cs="Open Sans"/>
                <w:color w:val="000000"/>
                <w:sz w:val="20"/>
                <w:szCs w:val="20"/>
              </w:rPr>
              <w:t>I declare that the work submitted for assessment has been carried out without assistance other than that which is acceptable according to the rules of the specification. I certify I have clearly referenced any sources and any artificial intelligence (AI) tools used in the work.</w:t>
            </w:r>
            <w:r w:rsidR="00D738CF">
              <w:rPr>
                <w:rFonts w:ascii="Open Sans" w:eastAsia="Arial" w:hAnsi="Open Sans" w:cs="Open Sans"/>
                <w:color w:val="000000"/>
                <w:sz w:val="20"/>
                <w:szCs w:val="20"/>
              </w:rPr>
              <w:t xml:space="preserve"> </w:t>
            </w:r>
            <w:r w:rsidRPr="001E7373">
              <w:rPr>
                <w:rFonts w:ascii="Open Sans" w:hAnsi="Open Sans" w:cs="Open Sans"/>
                <w:sz w:val="20"/>
                <w:szCs w:val="20"/>
              </w:rPr>
              <w:t>I understand that making a false declaration is a form of malpractice.</w:t>
            </w:r>
          </w:p>
          <w:p w14:paraId="277F8B9B" w14:textId="77777777" w:rsidR="00E96881" w:rsidRDefault="00E96881" w:rsidP="00E96881">
            <w:pPr>
              <w:autoSpaceDE w:val="0"/>
              <w:autoSpaceDN w:val="0"/>
              <w:adjustRightInd w:val="0"/>
              <w:rPr>
                <w:rFonts w:ascii="Open Sans" w:hAnsi="Open Sans" w:cs="Open Sans"/>
                <w:sz w:val="20"/>
                <w:szCs w:val="20"/>
              </w:rPr>
            </w:pPr>
          </w:p>
          <w:p w14:paraId="631B8955" w14:textId="75EFE6C3" w:rsidR="00E96881" w:rsidRDefault="00E96881" w:rsidP="00E96881">
            <w:pPr>
              <w:autoSpaceDE w:val="0"/>
              <w:autoSpaceDN w:val="0"/>
              <w:adjustRightInd w:val="0"/>
              <w:rPr>
                <w:rFonts w:cs="Verdana-Bold"/>
                <w:b/>
                <w:bCs/>
                <w:sz w:val="20"/>
                <w:szCs w:val="20"/>
              </w:rPr>
            </w:pPr>
            <w:r w:rsidRPr="001E7373">
              <w:rPr>
                <w:rFonts w:ascii="Open Sans" w:hAnsi="Open Sans" w:cs="Open Sans"/>
                <w:sz w:val="20"/>
                <w:szCs w:val="20"/>
              </w:rPr>
              <w:lastRenderedPageBreak/>
              <w:t>Student signature:</w:t>
            </w:r>
            <w:r w:rsidR="003C6DFF">
              <w:rPr>
                <w:rFonts w:ascii="Open Sans" w:hAnsi="Open Sans" w:cs="Open Sans"/>
                <w:sz w:val="20"/>
                <w:szCs w:val="20"/>
              </w:rPr>
              <w:t xml:space="preserve">  </w:t>
            </w:r>
            <w:r w:rsidR="003C6DFF">
              <w:rPr>
                <w:noProof/>
                <w:lang w:val="en-US" w:eastAsia="ja-JP"/>
              </w:rPr>
              <w:t xml:space="preserve"> </w:t>
            </w:r>
            <w:r w:rsidR="003C6DFF" w:rsidRPr="003C6DFF">
              <w:rPr>
                <w:rFonts w:ascii="Open Sans" w:hAnsi="Open Sans" w:cs="Open Sans"/>
                <w:noProof/>
                <w:sz w:val="20"/>
                <w:szCs w:val="20"/>
                <w:lang w:val="en-US" w:eastAsia="ja-JP"/>
              </w:rPr>
              <w:drawing>
                <wp:inline distT="0" distB="0" distL="0" distR="0" wp14:anchorId="40B6939C" wp14:editId="36A1BD82">
                  <wp:extent cx="1781175" cy="1663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81780" cy="1663629"/>
                          </a:xfrm>
                          <a:prstGeom prst="rect">
                            <a:avLst/>
                          </a:prstGeom>
                        </pic:spPr>
                      </pic:pic>
                    </a:graphicData>
                  </a:graphic>
                </wp:inline>
              </w:drawing>
            </w:r>
            <w:r w:rsidRPr="001E7373">
              <w:rPr>
                <w:rFonts w:ascii="Open Sans" w:hAnsi="Open Sans" w:cs="Open Sans"/>
                <w:sz w:val="20"/>
                <w:szCs w:val="20"/>
              </w:rPr>
              <w:t xml:space="preserve">                                                             Date:</w:t>
            </w:r>
          </w:p>
        </w:tc>
      </w:tr>
    </w:tbl>
    <w:p w14:paraId="1B6FF409" w14:textId="77777777" w:rsidR="00E96881" w:rsidRPr="00E96881" w:rsidRDefault="00E96881" w:rsidP="001E7373">
      <w:pPr>
        <w:spacing w:line="240" w:lineRule="auto"/>
        <w:rPr>
          <w:rFonts w:ascii="Open Sans" w:eastAsia="Arial" w:hAnsi="Open Sans" w:cs="Open Sans"/>
          <w:b/>
          <w:color w:val="1F497D" w:themeColor="text2"/>
          <w:sz w:val="28"/>
          <w:szCs w:val="28"/>
        </w:rPr>
      </w:pPr>
    </w:p>
    <w:sectPr w:rsidR="00E96881" w:rsidRPr="00E96881" w:rsidSect="003A3E8A">
      <w:headerReference w:type="default" r:id="rId12"/>
      <w:footerReference w:type="default" r:id="rId13"/>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E98C61" w14:textId="77777777" w:rsidR="00CC4D48" w:rsidRDefault="00CC4D48" w:rsidP="00F600D1">
      <w:pPr>
        <w:spacing w:after="0" w:line="240" w:lineRule="auto"/>
      </w:pPr>
      <w:r>
        <w:separator/>
      </w:r>
    </w:p>
  </w:endnote>
  <w:endnote w:type="continuationSeparator" w:id="0">
    <w:p w14:paraId="131BA9A7" w14:textId="77777777" w:rsidR="00CC4D48" w:rsidRDefault="00CC4D48"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Playfair Display">
    <w:altName w:val="Times New Roman"/>
    <w:charset w:val="00"/>
    <w:family w:val="auto"/>
    <w:pitch w:val="variable"/>
    <w:sig w:usb0="00000001"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ＭＳ 明朝">
    <w:altName w:val="ＭＳ ゴシック"/>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ABCB1" w14:textId="5D5C102D"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Student Submission and Declaration Form</w:t>
    </w:r>
  </w:p>
  <w:p w14:paraId="4AB58B65" w14:textId="569C5CB4" w:rsidR="00D84ACE" w:rsidRPr="00D84ACE" w:rsidRDefault="00D84ACE" w:rsidP="00D84ACE">
    <w:pPr>
      <w:widowControl w:val="0"/>
      <w:autoSpaceDE w:val="0"/>
      <w:autoSpaceDN w:val="0"/>
      <w:adjustRightInd w:val="0"/>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Issue Date: J</w:t>
    </w:r>
    <w:r w:rsidR="00034353">
      <w:rPr>
        <w:rFonts w:ascii="Open Sans" w:eastAsia="Trebuchet MS" w:hAnsi="Open Sans" w:cs="Open Sans"/>
        <w:color w:val="000000"/>
        <w:sz w:val="16"/>
        <w:szCs w:val="16"/>
        <w:lang w:eastAsia="zh-CN"/>
      </w:rPr>
      <w:t>an</w:t>
    </w:r>
    <w:r w:rsidRPr="00D84ACE">
      <w:rPr>
        <w:rFonts w:ascii="Open Sans" w:eastAsia="Trebuchet MS" w:hAnsi="Open Sans" w:cs="Open Sans"/>
        <w:color w:val="000000"/>
        <w:sz w:val="16"/>
        <w:szCs w:val="16"/>
        <w:lang w:eastAsia="zh-CN"/>
      </w:rPr>
      <w:t xml:space="preserve"> 202</w:t>
    </w:r>
    <w:r w:rsidR="00034353">
      <w:rPr>
        <w:rFonts w:ascii="Open Sans" w:eastAsia="Trebuchet MS" w:hAnsi="Open Sans" w:cs="Open Sans"/>
        <w:color w:val="000000"/>
        <w:sz w:val="16"/>
        <w:szCs w:val="16"/>
        <w:lang w:eastAsia="zh-CN"/>
      </w:rPr>
      <w:t>4</w:t>
    </w:r>
    <w:r w:rsidRPr="00D84ACE">
      <w:rPr>
        <w:rFonts w:ascii="Open Sans" w:eastAsia="Trebuchet MS" w:hAnsi="Open Sans" w:cs="Open Sans"/>
        <w:color w:val="000000"/>
        <w:sz w:val="16"/>
        <w:szCs w:val="16"/>
        <w:lang w:eastAsia="zh-CN"/>
      </w:rPr>
      <w:t xml:space="preserve"> Owner: HN QD</w:t>
    </w:r>
  </w:p>
  <w:p w14:paraId="31B18B44" w14:textId="7A4FA0E8"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DCL1 Public (Unclassified)</w:t>
    </w:r>
    <w:r w:rsidRPr="00D84ACE">
      <w:rPr>
        <w:rFonts w:ascii="Open Sans" w:eastAsia="Trebuchet MS" w:hAnsi="Open Sans" w:cs="Open Sans"/>
        <w:color w:val="000000"/>
        <w:sz w:val="16"/>
        <w:szCs w:val="16"/>
        <w:lang w:eastAsia="zh-CN"/>
      </w:rPr>
      <w:tab/>
      <w:t xml:space="preserve">Version </w:t>
    </w:r>
    <w:r w:rsidR="00034353">
      <w:rPr>
        <w:rFonts w:ascii="Open Sans" w:eastAsia="Trebuchet MS" w:hAnsi="Open Sans" w:cs="Open Sans"/>
        <w:color w:val="000000"/>
        <w:sz w:val="16"/>
        <w:szCs w:val="16"/>
        <w:lang w:eastAsia="zh-CN"/>
      </w:rPr>
      <w:t>2</w:t>
    </w:r>
    <w:r w:rsidRPr="00D84ACE">
      <w:rPr>
        <w:rFonts w:ascii="Open Sans" w:eastAsia="Trebuchet MS" w:hAnsi="Open Sans" w:cs="Open Sans"/>
        <w:color w:val="000000"/>
        <w:sz w:val="16"/>
        <w:szCs w:val="16"/>
        <w:lang w:eastAsia="zh-CN"/>
      </w:rPr>
      <w:t>.0</w:t>
    </w:r>
    <w:r w:rsidRPr="00D84ACE">
      <w:rPr>
        <w:rFonts w:ascii="Trebuchet MS" w:eastAsia="Trebuchet MS" w:hAnsi="Trebuchet MS" w:cs="Trebuchet MS"/>
        <w:color w:val="000000"/>
        <w:sz w:val="20"/>
        <w:szCs w:val="20"/>
        <w:lang w:eastAsia="zh-CN"/>
      </w:rPr>
      <w:t xml:space="preserve">               </w:t>
    </w:r>
  </w:p>
  <w:p w14:paraId="033886EC" w14:textId="77777777" w:rsidR="00D84ACE" w:rsidRPr="00D84ACE" w:rsidRDefault="00D84ACE" w:rsidP="00D84ACE">
    <w:pPr>
      <w:spacing w:after="0" w:line="240" w:lineRule="auto"/>
      <w:jc w:val="both"/>
      <w:rPr>
        <w:rFonts w:ascii="Open Sans" w:eastAsia="Times New Roman" w:hAnsi="Open Sans" w:cs="Open Sans"/>
        <w:sz w:val="20"/>
        <w:szCs w:val="20"/>
        <w:lang w:eastAsia="en-GB"/>
      </w:rPr>
    </w:pPr>
    <w:r w:rsidRPr="00D84ACE">
      <w:rPr>
        <w:rFonts w:ascii="Open Sans" w:eastAsia="Trebuchet MS" w:hAnsi="Open Sans" w:cs="Open Sans"/>
        <w:color w:val="000000"/>
        <w:sz w:val="16"/>
        <w:szCs w:val="16"/>
        <w:lang w:eastAsia="zh-CN"/>
      </w:rPr>
      <w:tab/>
    </w:r>
    <w:r w:rsidRPr="00D84ACE">
      <w:rPr>
        <w:rFonts w:ascii="Trebuchet MS" w:eastAsia="Trebuchet MS" w:hAnsi="Trebuchet MS" w:cs="Trebuchet MS"/>
        <w:color w:val="000000"/>
        <w:sz w:val="20"/>
        <w:szCs w:val="20"/>
        <w:lang w:eastAsia="zh-CN"/>
      </w:rPr>
      <w:t xml:space="preserve">              </w:t>
    </w:r>
  </w:p>
  <w:p w14:paraId="2BAF02DF" w14:textId="31867521" w:rsidR="00CC24B8" w:rsidRPr="002C4C5D" w:rsidRDefault="00CC24B8" w:rsidP="002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22D80" w14:textId="77777777" w:rsidR="00CC4D48" w:rsidRDefault="00CC4D48" w:rsidP="00F600D1">
      <w:pPr>
        <w:spacing w:after="0" w:line="240" w:lineRule="auto"/>
      </w:pPr>
      <w:r>
        <w:separator/>
      </w:r>
    </w:p>
  </w:footnote>
  <w:footnote w:type="continuationSeparator" w:id="0">
    <w:p w14:paraId="61020896" w14:textId="77777777" w:rsidR="00CC4D48" w:rsidRDefault="00CC4D48" w:rsidP="00F60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78005" w14:textId="38C76ADB" w:rsidR="006F438A" w:rsidRDefault="006F438A" w:rsidP="006F438A">
    <w:pPr>
      <w:pStyle w:val="Header"/>
      <w:tabs>
        <w:tab w:val="clear" w:pos="4513"/>
        <w:tab w:val="center" w:pos="5333"/>
      </w:tabs>
      <w:rPr>
        <w:rFonts w:ascii="Playfair Display" w:hAnsi="Playfair Display"/>
        <w:sz w:val="48"/>
        <w:szCs w:val="48"/>
      </w:rPr>
    </w:pPr>
    <w:r>
      <w:rPr>
        <w:noProof/>
        <w:lang w:val="en-US" w:eastAsia="ja-JP"/>
      </w:rPr>
      <w:drawing>
        <wp:anchor distT="0" distB="0" distL="114300" distR="114300" simplePos="0" relativeHeight="251661312" behindDoc="1" locked="0" layoutInCell="1" allowOverlap="1" wp14:anchorId="7F049079" wp14:editId="45251CF9">
          <wp:simplePos x="0" y="0"/>
          <wp:positionH relativeFrom="column">
            <wp:posOffset>3277235</wp:posOffset>
          </wp:positionH>
          <wp:positionV relativeFrom="paragraph">
            <wp:posOffset>-95250</wp:posOffset>
          </wp:positionV>
          <wp:extent cx="2590800" cy="571500"/>
          <wp:effectExtent l="0" t="0" r="0" b="0"/>
          <wp:wrapTight wrapText="bothSides">
            <wp:wrapPolygon edited="0">
              <wp:start x="1429" y="720"/>
              <wp:lineTo x="635" y="5040"/>
              <wp:lineTo x="159" y="9360"/>
              <wp:lineTo x="318" y="14400"/>
              <wp:lineTo x="1112" y="18720"/>
              <wp:lineTo x="1271" y="20160"/>
              <wp:lineTo x="2700" y="20160"/>
              <wp:lineTo x="6353" y="18720"/>
              <wp:lineTo x="19059" y="15120"/>
              <wp:lineTo x="19376" y="7920"/>
              <wp:lineTo x="16835" y="6480"/>
              <wp:lineTo x="3018" y="720"/>
              <wp:lineTo x="1429" y="720"/>
            </wp:wrapPolygon>
          </wp:wrapTight>
          <wp:docPr id="1" name="Picture 1" descr="PLogo_Horizontal_BTEC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go_Horizontal_BTEC_Blk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pic:spPr>
              </pic:pic>
            </a:graphicData>
          </a:graphic>
          <wp14:sizeRelH relativeFrom="page">
            <wp14:pctWidth>0</wp14:pctWidth>
          </wp14:sizeRelH>
          <wp14:sizeRelV relativeFrom="page">
            <wp14:pctHeight>0</wp14:pctHeight>
          </wp14:sizeRelV>
        </wp:anchor>
      </w:drawing>
    </w:r>
    <w:r>
      <w:rPr>
        <w:rFonts w:ascii="Playfair Display" w:hAnsi="Playfair Display"/>
        <w:noProof/>
        <w:sz w:val="48"/>
        <w:szCs w:val="48"/>
      </w:rPr>
      <w:t>Higher Nationals</w:t>
    </w:r>
    <w:r>
      <w:rPr>
        <w:rFonts w:ascii="Playfair Display" w:hAnsi="Playfair Display"/>
        <w:noProof/>
        <w:sz w:val="48"/>
        <w:szCs w:val="48"/>
      </w:rPr>
      <w:tab/>
      <w:t xml:space="preserve"> </w:t>
    </w:r>
  </w:p>
  <w:p w14:paraId="08A984A7" w14:textId="26069C6B" w:rsidR="00C63AEA" w:rsidRPr="001E7373" w:rsidRDefault="00C63AEA" w:rsidP="00C63AEA">
    <w:pPr>
      <w:pStyle w:val="Header"/>
      <w:tabs>
        <w:tab w:val="clear" w:pos="4513"/>
        <w:tab w:val="clear" w:pos="9026"/>
        <w:tab w:val="left" w:pos="3780"/>
      </w:tabs>
      <w:rPr>
        <w:rFonts w:ascii="Open Sans" w:hAnsi="Open Sans" w:cs="Open Sans"/>
        <w:sz w:val="20"/>
        <w:szCs w:val="20"/>
      </w:rPr>
    </w:pPr>
    <w:r w:rsidRPr="001E7373">
      <w:rPr>
        <w:rFonts w:ascii="Open Sans" w:hAnsi="Open Sans" w:cs="Open Sans"/>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3F"/>
    <w:rsid w:val="00034353"/>
    <w:rsid w:val="000D7C70"/>
    <w:rsid w:val="001E7373"/>
    <w:rsid w:val="00226282"/>
    <w:rsid w:val="00233F0D"/>
    <w:rsid w:val="002C4C5D"/>
    <w:rsid w:val="002D183F"/>
    <w:rsid w:val="002E25CA"/>
    <w:rsid w:val="00302557"/>
    <w:rsid w:val="003929F9"/>
    <w:rsid w:val="003A3E8A"/>
    <w:rsid w:val="003C6DFF"/>
    <w:rsid w:val="00415ECB"/>
    <w:rsid w:val="00487192"/>
    <w:rsid w:val="005E474F"/>
    <w:rsid w:val="006F438A"/>
    <w:rsid w:val="0082117E"/>
    <w:rsid w:val="008C1AC4"/>
    <w:rsid w:val="00915C2C"/>
    <w:rsid w:val="009345ED"/>
    <w:rsid w:val="00952001"/>
    <w:rsid w:val="00AA669E"/>
    <w:rsid w:val="00B752A9"/>
    <w:rsid w:val="00BC39F0"/>
    <w:rsid w:val="00BC731F"/>
    <w:rsid w:val="00BE02F9"/>
    <w:rsid w:val="00BF5C70"/>
    <w:rsid w:val="00C04E6B"/>
    <w:rsid w:val="00C37B7A"/>
    <w:rsid w:val="00C63AEA"/>
    <w:rsid w:val="00C754BE"/>
    <w:rsid w:val="00CB00AD"/>
    <w:rsid w:val="00CC24B8"/>
    <w:rsid w:val="00CC4D48"/>
    <w:rsid w:val="00D26C37"/>
    <w:rsid w:val="00D738CF"/>
    <w:rsid w:val="00D84ACE"/>
    <w:rsid w:val="00DD41E8"/>
    <w:rsid w:val="00DE25B3"/>
    <w:rsid w:val="00E742B7"/>
    <w:rsid w:val="00E96881"/>
    <w:rsid w:val="00F600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3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ody"/>
    <w:qFormat/>
    <w:rsid w:val="00226282"/>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E2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ody"/>
    <w:qFormat/>
    <w:rsid w:val="00226282"/>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E2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232B569D16B64C991C1D4175D05DB6" ma:contentTypeVersion="265" ma:contentTypeDescription="Create a new document." ma:contentTypeScope="" ma:versionID="aab61b04f3baa14be96e73401f6f8365">
  <xsd:schema xmlns:xsd="http://www.w3.org/2001/XMLSchema" xmlns:xs="http://www.w3.org/2001/XMLSchema" xmlns:p="http://schemas.microsoft.com/office/2006/metadata/properties" xmlns:ns2="4d4c6e02-051f-40a1-b9f6-47c6f7e76a54" xmlns:ns3="2bdafa86-7136-4540-9717-236ef00cc99c" targetNamespace="http://schemas.microsoft.com/office/2006/metadata/properties" ma:root="true" ma:fieldsID="66a6e19c3a1bf716c46b4d9912c7254d" ns2:_="" ns3:_="">
    <xsd:import namespace="4d4c6e02-051f-40a1-b9f6-47c6f7e76a54"/>
    <xsd:import namespace="2bdafa86-7136-4540-9717-236ef00cc99c"/>
    <xsd:element name="properties">
      <xsd:complexType>
        <xsd:sequence>
          <xsd:element name="documentManagement">
            <xsd:complexType>
              <xsd:all>
                <xsd:element ref="ns2:_x0035__ImportNumber" minOccurs="0"/>
                <xsd:element ref="ns2:_x0035__Import_Code" minOccurs="0"/>
                <xsd:element ref="ns2:_x0035__Import_Title" minOccurs="0"/>
                <xsd:element ref="ns2:_x0035__Import_Level" minOccurs="0"/>
                <xsd:element ref="ns2:_x0035__Import_Credits" minOccurs="0"/>
                <xsd:element ref="ns2:_x0035__Import_From" minOccurs="0"/>
                <xsd:element ref="ns2:Existing_1_UnitTitle" minOccurs="0"/>
                <xsd:element ref="ns2:Existing_1_UnitLevel" minOccurs="0"/>
                <xsd:element ref="ns2:Existing_1_UnitCreditValue" minOccurs="0"/>
                <xsd:element ref="ns2:Existing_2_UnitNum" minOccurs="0"/>
                <xsd:element ref="ns2:Existing_2_UnitCode" minOccurs="0"/>
                <xsd:element ref="ns2:Existing_2_UnitTitle" minOccurs="0"/>
                <xsd:element ref="ns2:Existing_2_UnitLevel" minOccurs="0"/>
                <xsd:element ref="ns2:Existing_2_UnitCreditValue" minOccurs="0"/>
                <xsd:element ref="ns2:Existing_3_UnitNum" minOccurs="0"/>
                <xsd:element ref="ns2:Existing_3_UnitCode" minOccurs="0"/>
                <xsd:element ref="ns2:Existing_3_UnitTitle" minOccurs="0"/>
                <xsd:element ref="ns2:Existing_3_UnitLevel" minOccurs="0"/>
                <xsd:element ref="ns2:Existing_3_UnitCreditValue" minOccurs="0"/>
                <xsd:element ref="ns2:Existing_4_UnitNum" minOccurs="0"/>
                <xsd:element ref="ns2:Existing_4_UnitCode" minOccurs="0"/>
                <xsd:element ref="ns2:Existing_4_UnitTitle" minOccurs="0"/>
                <xsd:element ref="ns2:Existing_4_UnitLevel" minOccurs="0"/>
                <xsd:element ref="ns2:Existing_4_UnitCreditValue" minOccurs="0"/>
                <xsd:element ref="ns2:Existing_5_UnitNum" minOccurs="0"/>
                <xsd:element ref="ns2:Existing_5_UnitCode" minOccurs="0"/>
                <xsd:element ref="ns2:Existing_5_UnitTitle" minOccurs="0"/>
                <xsd:element ref="ns2:Existing_5_UnitLevel" minOccurs="0"/>
                <xsd:element ref="ns2:Existing_5_UnitCreditValue" minOccurs="0"/>
                <xsd:element ref="ns2:Existing_6_UnitNum" minOccurs="0"/>
                <xsd:element ref="ns2:Existing_6_UnitCode" minOccurs="0"/>
                <xsd:element ref="ns2:Existing_6_UnitTitle" minOccurs="0"/>
                <xsd:element ref="ns2:Existing_6_UnitLevel" minOccurs="0"/>
                <xsd:element ref="ns2:Existing_6_UnitCreditValue" minOccurs="0"/>
                <xsd:element ref="ns2:Existing_7_UnitNum" minOccurs="0"/>
                <xsd:element ref="ns2:Existing_7_UnitCode" minOccurs="0"/>
                <xsd:element ref="ns2:Existing_7_UnitTitle" minOccurs="0"/>
                <xsd:element ref="ns2:Existing_7_UnitLevel" minOccurs="0"/>
                <xsd:element ref="ns2:Existing_7_UnitCreditValue" minOccurs="0"/>
                <xsd:element ref="ns2:Existing_8_UnitNum" minOccurs="0"/>
                <xsd:element ref="ns2:Existing_8_UnitCode" minOccurs="0"/>
                <xsd:element ref="ns2:Existing_8_UnitTitle" minOccurs="0"/>
                <xsd:element ref="ns2:Existing_8_UnitLevel" minOccurs="0"/>
                <xsd:element ref="ns2:Existing_8_UnitCreditValue" minOccurs="0"/>
                <xsd:element ref="ns2:Existing_9_UnitNum" minOccurs="0"/>
                <xsd:element ref="ns2:Existing_9_UnitCode" minOccurs="0"/>
                <xsd:element ref="ns2:Existing_9_UnitTitle" minOccurs="0"/>
                <xsd:element ref="ns2:Existing_9_UnitLevel" minOccurs="0"/>
                <xsd:element ref="ns2:Existing_9_UnitCreditValue" minOccurs="0"/>
                <xsd:element ref="ns2:Existing_10_UnitNum" minOccurs="0"/>
                <xsd:element ref="ns2:Existing_10_UnitCode" minOccurs="0"/>
                <xsd:element ref="ns2:Existing_10_UnitTitle" minOccurs="0"/>
                <xsd:element ref="ns2:Existing_10_UnitLevel" minOccurs="0"/>
                <xsd:element ref="ns2:Existing_10_UnitCreditValue" minOccurs="0"/>
                <xsd:element ref="ns2:Existing_11_UnitNum" minOccurs="0"/>
                <xsd:element ref="ns2:Existing_11_UnitCode" minOccurs="0"/>
                <xsd:element ref="ns2:Existing_11_UnitTitle" minOccurs="0"/>
                <xsd:element ref="ns2:Existing_11_UnitLevel" minOccurs="0"/>
                <xsd:element ref="ns2:Existing_11_UnitCreditValue" minOccurs="0"/>
                <xsd:element ref="ns2:Existing_12_UnitNum" minOccurs="0"/>
                <xsd:element ref="ns2:Existing_12_UnitCode" minOccurs="0"/>
                <xsd:element ref="ns2:Existing_12_UnitTitle" minOccurs="0"/>
                <xsd:element ref="ns2:Existing_12_UnitLevel" minOccurs="0"/>
                <xsd:element ref="ns2:Existing_12_UnitCreditValue" minOccurs="0"/>
                <xsd:element ref="ns2:Existing_13_UnitNum" minOccurs="0"/>
                <xsd:element ref="ns2:Existing_13_UnitCode" minOccurs="0"/>
                <xsd:element ref="ns2:Existing_13_UnitTitle" minOccurs="0"/>
                <xsd:element ref="ns2:Existing_13_UnitLevel" minOccurs="0"/>
                <xsd:element ref="ns2:Existing_13_UnitCreditValue" minOccurs="0"/>
                <xsd:element ref="ns2:Existing_14_UnitNum" minOccurs="0"/>
                <xsd:element ref="ns2:Existing_14_UnitCode" minOccurs="0"/>
                <xsd:element ref="ns2:Existing_14_UnitTitle" minOccurs="0"/>
                <xsd:element ref="ns2:Existing_14_UnitLevel" minOccurs="0"/>
                <xsd:element ref="ns2:Existing_14_UnitCreditValue" minOccurs="0"/>
                <xsd:element ref="ns2:Existing_15_UnitNum" minOccurs="0"/>
                <xsd:element ref="ns2:Existing_15_UnitCode" minOccurs="0"/>
                <xsd:element ref="ns2:Existing_15_UnitTitle" minOccurs="0"/>
                <xsd:element ref="ns2:Existing_15_UnitLevel" minOccurs="0"/>
                <xsd:element ref="ns2:Existing_15_UnitCreditValue" minOccurs="0"/>
                <xsd:element ref="ns2:Existing_16_UnitNum" minOccurs="0"/>
                <xsd:element ref="ns2:Existing_16_UnitCode" minOccurs="0"/>
                <xsd:element ref="ns2:Existing_16_UnitTitle" minOccurs="0"/>
                <xsd:element ref="ns2:Existing_16_UnitLevel" minOccurs="0"/>
                <xsd:element ref="ns2:Existing_16_UnitCreditValue" minOccurs="0"/>
                <xsd:element ref="ns2:Existing_17_UnitNum" minOccurs="0"/>
                <xsd:element ref="ns2:Existing_17_UnitCode" minOccurs="0"/>
                <xsd:element ref="ns2:Existing_17_UnitTitle" minOccurs="0"/>
                <xsd:element ref="ns2:Existing_17_UnitLevel" minOccurs="0"/>
                <xsd:element ref="ns2:Existing_17_UnitCreditValue" minOccurs="0"/>
                <xsd:element ref="ns2:Existing_18_UnitNum" minOccurs="0"/>
                <xsd:element ref="ns2:Existing_18_UnitCode" minOccurs="0"/>
                <xsd:element ref="ns2:Existing_18_UnitTitle" minOccurs="0"/>
                <xsd:element ref="ns2:Existing_18_UnitLevel" minOccurs="0"/>
                <xsd:element ref="ns2:Existing_18_UnitCreditValue" minOccurs="0"/>
                <xsd:element ref="ns2:Existing_19_UnitNum" minOccurs="0"/>
                <xsd:element ref="ns2:Existing_19_UnitCode" minOccurs="0"/>
                <xsd:element ref="ns2:Existing_19_UnitTitle" minOccurs="0"/>
                <xsd:element ref="ns2:Existing_19_UnitLevel" minOccurs="0"/>
                <xsd:element ref="ns2:Existing_19_UnitCreditValue" minOccurs="0"/>
                <xsd:element ref="ns2:Existing_20_UnitNum" minOccurs="0"/>
                <xsd:element ref="ns2:Existing_20_UnitCode" minOccurs="0"/>
                <xsd:element ref="ns2:Existing_20_UnitTitle" minOccurs="0"/>
                <xsd:element ref="ns2:Existing_20_UnitLevel" minOccurs="0"/>
                <xsd:element ref="ns2:Existing_20_UnitCreditValue" minOccurs="0"/>
                <xsd:element ref="ns2:Rationale_1" minOccurs="0"/>
                <xsd:element ref="ns2:Rationale_2" minOccurs="0"/>
                <xsd:element ref="ns2:Rationale_3" minOccurs="0"/>
                <xsd:element ref="ns2:HOC_Firstname" minOccurs="0"/>
                <xsd:element ref="ns2:HOC_Lastname" minOccurs="0"/>
                <xsd:element ref="ns2:HOC_Position" minOccurs="0"/>
                <xsd:element ref="ns2:HOC_Email" minOccurs="0"/>
                <xsd:element ref="ns2:HOC_Terms" minOccurs="0"/>
                <xsd:element ref="ns2:LateRequest" minOccurs="0"/>
                <xsd:element ref="ns2:RequestStatus" minOccurs="0"/>
                <xsd:element ref="ns2:Month" minOccurs="0"/>
                <xsd:element ref="ns2:Day" minOccurs="0"/>
                <xsd:element ref="ns2:Year" minOccurs="0"/>
                <xsd:element ref="ns2:File" minOccurs="0"/>
                <xsd:element ref="ns2:MediaServiceMetadata" minOccurs="0"/>
                <xsd:element ref="ns2:MediaServiceFastMetadata" minOccurs="0"/>
                <xsd:element ref="ns2:entryID" minOccurs="0"/>
                <xsd:element ref="ns2:City" minOccurs="0"/>
                <xsd:element ref="ns2:County" minOccurs="0"/>
                <xsd:element ref="ns2:PostalCod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centre_name0" minOccurs="0"/>
                <xsd:element ref="ns2:centre_number0" minOccurs="0"/>
                <xsd:element ref="ns2:centre_address" minOccurs="0"/>
                <xsd:element ref="ns2:country" minOccurs="0"/>
                <xsd:element ref="ns2:contact_firstname0" minOccurs="0"/>
                <xsd:element ref="ns2:contact_lastname0" minOccurs="0"/>
                <xsd:element ref="ns2:contact_email0" minOccurs="0"/>
                <xsd:element ref="ns2:contact_phone0" minOccurs="0"/>
                <xsd:element ref="ns2:hoc_firstname0" minOccurs="0"/>
                <xsd:element ref="ns2:hoc_lastname0" minOccurs="0"/>
                <xsd:element ref="ns2:hoc_email0" minOccurs="0"/>
                <xsd:element ref="ns2:terms_accepted" minOccurs="0"/>
                <xsd:element ref="ns2:current_qual" minOccurs="0"/>
                <xsd:element ref="ns2:current_qualcode" minOccurs="0"/>
                <xsd:element ref="ns2:current_progcode" minOccurs="0"/>
                <xsd:element ref="ns2:unit_title_1" minOccurs="0"/>
                <xsd:element ref="ns2:unit_code_1" minOccurs="0"/>
                <xsd:element ref="ns2:unit_level_1" minOccurs="0"/>
                <xsd:element ref="ns2:unit_title_2" minOccurs="0"/>
                <xsd:element ref="ns2:unit_code_2" minOccurs="0"/>
                <xsd:element ref="ns2:unit_level_2" minOccurs="0"/>
                <xsd:element ref="ns2:unit_title_3" minOccurs="0"/>
                <xsd:element ref="ns2:unit_code_3" minOccurs="0"/>
                <xsd:element ref="ns2:unit_level_3" minOccurs="0"/>
                <xsd:element ref="ns2:unit_title_4" minOccurs="0"/>
                <xsd:element ref="ns2:unit_code_4" minOccurs="0"/>
                <xsd:element ref="ns2:unit_level_4" minOccurs="0"/>
                <xsd:element ref="ns2:unit_title_5" minOccurs="0"/>
                <xsd:element ref="ns2:unit_code_5" minOccurs="0"/>
                <xsd:element ref="ns2:unit_level_5" minOccurs="0"/>
                <xsd:element ref="ns2:unit_title_6" minOccurs="0"/>
                <xsd:element ref="ns2:unit_code_6" minOccurs="0"/>
                <xsd:element ref="ns2:unit_level_6" minOccurs="0"/>
                <xsd:element ref="ns2:unit_title_7" minOccurs="0"/>
                <xsd:element ref="ns2:unit_code_7" minOccurs="0"/>
                <xsd:element ref="ns2:unit_level_7" minOccurs="0"/>
                <xsd:element ref="ns2:unit_title_8" minOccurs="0"/>
                <xsd:element ref="ns2:unit_code_8" minOccurs="0"/>
                <xsd:element ref="ns2:unit_level_8" minOccurs="0"/>
                <xsd:element ref="ns2:unit_title_9" minOccurs="0"/>
                <xsd:element ref="ns2:unit_code_9" minOccurs="0"/>
                <xsd:element ref="ns2:unit_level_9" minOccurs="0"/>
                <xsd:element ref="ns2:unit_title_10" minOccurs="0"/>
                <xsd:element ref="ns2:unit_code_10" minOccurs="0"/>
                <xsd:element ref="ns2:unit_level_10" minOccurs="0"/>
                <xsd:element ref="ns2:unit_title_11" minOccurs="0"/>
                <xsd:element ref="ns2:unit_code_11" minOccurs="0"/>
                <xsd:element ref="ns2:unit_level_11" minOccurs="0"/>
                <xsd:element ref="ns2:unit_title_12" minOccurs="0"/>
                <xsd:element ref="ns2:unit_code_12" minOccurs="0"/>
                <xsd:element ref="ns2:unit_level_12" minOccurs="0"/>
                <xsd:element ref="ns2:unit_title_13" minOccurs="0"/>
                <xsd:element ref="ns2:unit_code_13" minOccurs="0"/>
                <xsd:element ref="ns2:unit_level_13" minOccurs="0"/>
                <xsd:element ref="ns2:unit_title_14" minOccurs="0"/>
                <xsd:element ref="ns2:unit_code_14" minOccurs="0"/>
                <xsd:element ref="ns2:unit_level_14" minOccurs="0"/>
                <xsd:element ref="ns2:unit_title_15" minOccurs="0"/>
                <xsd:element ref="ns2:unit_code_15" minOccurs="0"/>
                <xsd:element ref="ns2:unit_level_15" minOccurs="0"/>
                <xsd:element ref="ns2:unit_title_16" minOccurs="0"/>
                <xsd:element ref="ns2:unit_code_16" minOccurs="0"/>
                <xsd:element ref="ns2:unit_level_16" minOccurs="0"/>
                <xsd:element ref="ns2:request_for0" minOccurs="0"/>
                <xsd:element ref="ns2:request_permanent" minOccurs="0"/>
                <xsd:element ref="ns2:request_already_delivering" minOccurs="0"/>
                <xsd:element ref="ns2:req_title_1" minOccurs="0"/>
                <xsd:element ref="ns2:req_code_1" minOccurs="0"/>
                <xsd:element ref="ns2:req_level_1" minOccurs="0"/>
                <xsd:element ref="ns2:req_title_2" minOccurs="0"/>
                <xsd:element ref="ns2:req_code_2" minOccurs="0"/>
                <xsd:element ref="ns2:req_level_2" minOccurs="0"/>
                <xsd:element ref="ns2:req_title_3" minOccurs="0"/>
                <xsd:element ref="ns2:req_code_3" minOccurs="0"/>
                <xsd:element ref="ns2:req_level_3" minOccurs="0"/>
                <xsd:element ref="ns2:req_title_4" minOccurs="0"/>
                <xsd:element ref="ns2:req_code_4" minOccurs="0"/>
                <xsd:element ref="ns2:req_level_4" minOccurs="0"/>
                <xsd:element ref="ns2:req_from_4" minOccurs="0"/>
                <xsd:element ref="ns2:req_from_3" minOccurs="0"/>
                <xsd:element ref="ns2:req_from_2" minOccurs="0"/>
                <xsd:element ref="ns2:req_from_1" minOccurs="0"/>
                <xsd:element ref="ns2:rationale_10" minOccurs="0"/>
                <xsd:element ref="ns2:rationale_20" minOccurs="0"/>
                <xsd:element ref="ns2:rationale_30"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c6e02-051f-40a1-b9f6-47c6f7e76a54" elementFormDefault="qualified">
    <xsd:import namespace="http://schemas.microsoft.com/office/2006/documentManagement/types"/>
    <xsd:import namespace="http://schemas.microsoft.com/office/infopath/2007/PartnerControls"/>
    <xsd:element name="_x0035__ImportNumber" ma:index="8" nillable="true" ma:displayName="5_Import Number" ma:format="Dropdown" ma:internalName="_x0035__ImportNumber">
      <xsd:simpleType>
        <xsd:restriction base="dms:Text">
          <xsd:maxLength value="255"/>
        </xsd:restriction>
      </xsd:simpleType>
    </xsd:element>
    <xsd:element name="_x0035__Import_Code" ma:index="9" nillable="true" ma:displayName="5_Import_Code" ma:format="Dropdown" ma:internalName="_x0035__Import_Code">
      <xsd:simpleType>
        <xsd:restriction base="dms:Text">
          <xsd:maxLength value="255"/>
        </xsd:restriction>
      </xsd:simpleType>
    </xsd:element>
    <xsd:element name="_x0035__Import_Title" ma:index="10" nillable="true" ma:displayName="5_Import_Title" ma:format="Dropdown" ma:internalName="_x0035__Import_Title">
      <xsd:simpleType>
        <xsd:restriction base="dms:Text">
          <xsd:maxLength value="255"/>
        </xsd:restriction>
      </xsd:simpleType>
    </xsd:element>
    <xsd:element name="_x0035__Import_Level" ma:index="11" nillable="true" ma:displayName="5_Import_Level" ma:format="Dropdown" ma:internalName="_x0035__Import_Level">
      <xsd:simpleType>
        <xsd:restriction base="dms:Text">
          <xsd:maxLength value="255"/>
        </xsd:restriction>
      </xsd:simpleType>
    </xsd:element>
    <xsd:element name="_x0035__Import_Credits" ma:index="12" nillable="true" ma:displayName="5_Import_Credits" ma:format="Dropdown" ma:internalName="_x0035__Import_Credits">
      <xsd:simpleType>
        <xsd:restriction base="dms:Text">
          <xsd:maxLength value="255"/>
        </xsd:restriction>
      </xsd:simpleType>
    </xsd:element>
    <xsd:element name="_x0035__Import_From" ma:index="13" nillable="true" ma:displayName="5_Import_From" ma:format="Dropdown" ma:internalName="_x0035__Import_From">
      <xsd:simpleType>
        <xsd:restriction base="dms:Text">
          <xsd:maxLength value="255"/>
        </xsd:restriction>
      </xsd:simpleType>
    </xsd:element>
    <xsd:element name="Existing_1_UnitTitle" ma:index="14" nillable="true" ma:displayName="Existing_1_UnitTitle" ma:format="Dropdown" ma:internalName="Existing_1_UnitTitle">
      <xsd:simpleType>
        <xsd:restriction base="dms:Text">
          <xsd:maxLength value="255"/>
        </xsd:restriction>
      </xsd:simpleType>
    </xsd:element>
    <xsd:element name="Existing_1_UnitLevel" ma:index="15" nillable="true" ma:displayName="Existing_1_UnitLevel" ma:format="Dropdown" ma:internalName="Existing_1_UnitLevel">
      <xsd:simpleType>
        <xsd:restriction base="dms:Text">
          <xsd:maxLength value="255"/>
        </xsd:restriction>
      </xsd:simpleType>
    </xsd:element>
    <xsd:element name="Existing_1_UnitCreditValue" ma:index="16" nillable="true" ma:displayName="Existing_1_UnitCreditValue" ma:format="Dropdown" ma:internalName="Existing_1_UnitCreditValue">
      <xsd:simpleType>
        <xsd:restriction base="dms:Text">
          <xsd:maxLength value="255"/>
        </xsd:restriction>
      </xsd:simpleType>
    </xsd:element>
    <xsd:element name="Existing_2_UnitNum" ma:index="17" nillable="true" ma:displayName="Existing_2_UnitNum" ma:format="Dropdown" ma:internalName="Existing_2_UnitNum">
      <xsd:simpleType>
        <xsd:restriction base="dms:Text">
          <xsd:maxLength value="255"/>
        </xsd:restriction>
      </xsd:simpleType>
    </xsd:element>
    <xsd:element name="Existing_2_UnitCode" ma:index="18" nillable="true" ma:displayName="Existing_2_UnitCode" ma:format="Dropdown" ma:internalName="Existing_2_UnitCode">
      <xsd:simpleType>
        <xsd:restriction base="dms:Text">
          <xsd:maxLength value="255"/>
        </xsd:restriction>
      </xsd:simpleType>
    </xsd:element>
    <xsd:element name="Existing_2_UnitTitle" ma:index="19" nillable="true" ma:displayName="Existing_2_UnitTitle" ma:format="Dropdown" ma:internalName="Existing_2_UnitTitle">
      <xsd:simpleType>
        <xsd:restriction base="dms:Text">
          <xsd:maxLength value="255"/>
        </xsd:restriction>
      </xsd:simpleType>
    </xsd:element>
    <xsd:element name="Existing_2_UnitLevel" ma:index="20" nillable="true" ma:displayName="Existing_2_UnitLevel" ma:format="Dropdown" ma:internalName="Existing_2_UnitLevel">
      <xsd:simpleType>
        <xsd:restriction base="dms:Text">
          <xsd:maxLength value="255"/>
        </xsd:restriction>
      </xsd:simpleType>
    </xsd:element>
    <xsd:element name="Existing_2_UnitCreditValue" ma:index="21" nillable="true" ma:displayName="Existing_2_UnitCreditValue" ma:format="Dropdown" ma:internalName="Existing_2_UnitCreditValue">
      <xsd:simpleType>
        <xsd:restriction base="dms:Text">
          <xsd:maxLength value="255"/>
        </xsd:restriction>
      </xsd:simpleType>
    </xsd:element>
    <xsd:element name="Existing_3_UnitNum" ma:index="22" nillable="true" ma:displayName="Existing_3_UnitNum" ma:format="Dropdown" ma:internalName="Existing_3_UnitNum">
      <xsd:simpleType>
        <xsd:restriction base="dms:Text">
          <xsd:maxLength value="255"/>
        </xsd:restriction>
      </xsd:simpleType>
    </xsd:element>
    <xsd:element name="Existing_3_UnitCode" ma:index="23" nillable="true" ma:displayName="Existing_3_UnitCode" ma:format="Dropdown" ma:internalName="Existing_3_UnitCode">
      <xsd:simpleType>
        <xsd:restriction base="dms:Text">
          <xsd:maxLength value="255"/>
        </xsd:restriction>
      </xsd:simpleType>
    </xsd:element>
    <xsd:element name="Existing_3_UnitTitle" ma:index="24" nillable="true" ma:displayName="Existing_3_UnitTitle" ma:format="Dropdown" ma:internalName="Existing_3_UnitTitle">
      <xsd:simpleType>
        <xsd:restriction base="dms:Text">
          <xsd:maxLength value="255"/>
        </xsd:restriction>
      </xsd:simpleType>
    </xsd:element>
    <xsd:element name="Existing_3_UnitLevel" ma:index="25" nillable="true" ma:displayName="Existing_3_UnitLevel" ma:format="Dropdown" ma:internalName="Existing_3_UnitLevel">
      <xsd:simpleType>
        <xsd:restriction base="dms:Text">
          <xsd:maxLength value="255"/>
        </xsd:restriction>
      </xsd:simpleType>
    </xsd:element>
    <xsd:element name="Existing_3_UnitCreditValue" ma:index="26" nillable="true" ma:displayName="Existing_3_UnitCreditValue" ma:format="Dropdown" ma:internalName="Existing_3_UnitCreditValue">
      <xsd:simpleType>
        <xsd:restriction base="dms:Text">
          <xsd:maxLength value="255"/>
        </xsd:restriction>
      </xsd:simpleType>
    </xsd:element>
    <xsd:element name="Existing_4_UnitNum" ma:index="27" nillable="true" ma:displayName="Existing_4_UnitNum" ma:format="Dropdown" ma:internalName="Existing_4_UnitNum">
      <xsd:simpleType>
        <xsd:restriction base="dms:Text">
          <xsd:maxLength value="255"/>
        </xsd:restriction>
      </xsd:simpleType>
    </xsd:element>
    <xsd:element name="Existing_4_UnitCode" ma:index="28" nillable="true" ma:displayName="Existing_4_UnitCode" ma:format="Dropdown" ma:internalName="Existing_4_UnitCode">
      <xsd:simpleType>
        <xsd:restriction base="dms:Text">
          <xsd:maxLength value="255"/>
        </xsd:restriction>
      </xsd:simpleType>
    </xsd:element>
    <xsd:element name="Existing_4_UnitTitle" ma:index="29" nillable="true" ma:displayName="Existing_4_UnitTitle" ma:format="Dropdown" ma:internalName="Existing_4_UnitTitle">
      <xsd:simpleType>
        <xsd:restriction base="dms:Text">
          <xsd:maxLength value="255"/>
        </xsd:restriction>
      </xsd:simpleType>
    </xsd:element>
    <xsd:element name="Existing_4_UnitLevel" ma:index="30" nillable="true" ma:displayName="Existing_4_UnitLevel" ma:format="Dropdown" ma:internalName="Existing_4_UnitLevel">
      <xsd:simpleType>
        <xsd:restriction base="dms:Text">
          <xsd:maxLength value="255"/>
        </xsd:restriction>
      </xsd:simpleType>
    </xsd:element>
    <xsd:element name="Existing_4_UnitCreditValue" ma:index="31" nillable="true" ma:displayName="Existing_4_UnitCreditValue" ma:format="Dropdown" ma:internalName="Existing_4_UnitCreditValue">
      <xsd:simpleType>
        <xsd:restriction base="dms:Text">
          <xsd:maxLength value="255"/>
        </xsd:restriction>
      </xsd:simpleType>
    </xsd:element>
    <xsd:element name="Existing_5_UnitNum" ma:index="32" nillable="true" ma:displayName="Existing_5_UnitNum" ma:format="Dropdown" ma:internalName="Existing_5_UnitNum">
      <xsd:simpleType>
        <xsd:restriction base="dms:Text">
          <xsd:maxLength value="255"/>
        </xsd:restriction>
      </xsd:simpleType>
    </xsd:element>
    <xsd:element name="Existing_5_UnitCode" ma:index="33" nillable="true" ma:displayName="Existing_5_UnitCode" ma:format="Dropdown" ma:internalName="Existing_5_UnitCode">
      <xsd:simpleType>
        <xsd:restriction base="dms:Text">
          <xsd:maxLength value="255"/>
        </xsd:restriction>
      </xsd:simpleType>
    </xsd:element>
    <xsd:element name="Existing_5_UnitTitle" ma:index="34" nillable="true" ma:displayName="Existing_5_UnitTitle" ma:format="Dropdown" ma:internalName="Existing_5_UnitTitle">
      <xsd:simpleType>
        <xsd:restriction base="dms:Text">
          <xsd:maxLength value="255"/>
        </xsd:restriction>
      </xsd:simpleType>
    </xsd:element>
    <xsd:element name="Existing_5_UnitLevel" ma:index="35" nillable="true" ma:displayName="Existing_5_UnitLevel" ma:format="Dropdown" ma:internalName="Existing_5_UnitLevel">
      <xsd:simpleType>
        <xsd:restriction base="dms:Text">
          <xsd:maxLength value="255"/>
        </xsd:restriction>
      </xsd:simpleType>
    </xsd:element>
    <xsd:element name="Existing_5_UnitCreditValue" ma:index="36" nillable="true" ma:displayName="Existing_5_UnitCreditValue" ma:format="Dropdown" ma:internalName="Existing_5_UnitCreditValue">
      <xsd:simpleType>
        <xsd:restriction base="dms:Text">
          <xsd:maxLength value="255"/>
        </xsd:restriction>
      </xsd:simpleType>
    </xsd:element>
    <xsd:element name="Existing_6_UnitNum" ma:index="37" nillable="true" ma:displayName="Existing_6_UnitNum" ma:format="Dropdown" ma:internalName="Existing_6_UnitNum">
      <xsd:simpleType>
        <xsd:restriction base="dms:Text">
          <xsd:maxLength value="255"/>
        </xsd:restriction>
      </xsd:simpleType>
    </xsd:element>
    <xsd:element name="Existing_6_UnitCode" ma:index="38" nillable="true" ma:displayName="Existing_6_UnitCode" ma:format="Dropdown" ma:internalName="Existing_6_UnitCode">
      <xsd:simpleType>
        <xsd:restriction base="dms:Text">
          <xsd:maxLength value="255"/>
        </xsd:restriction>
      </xsd:simpleType>
    </xsd:element>
    <xsd:element name="Existing_6_UnitTitle" ma:index="39" nillable="true" ma:displayName="Existing_6_UnitTitle" ma:format="Dropdown" ma:internalName="Existing_6_UnitTitle">
      <xsd:simpleType>
        <xsd:restriction base="dms:Text">
          <xsd:maxLength value="255"/>
        </xsd:restriction>
      </xsd:simpleType>
    </xsd:element>
    <xsd:element name="Existing_6_UnitLevel" ma:index="40" nillable="true" ma:displayName="Existing_6_UnitLevel" ma:format="Dropdown" ma:internalName="Existing_6_UnitLevel">
      <xsd:simpleType>
        <xsd:restriction base="dms:Text">
          <xsd:maxLength value="255"/>
        </xsd:restriction>
      </xsd:simpleType>
    </xsd:element>
    <xsd:element name="Existing_6_UnitCreditValue" ma:index="41" nillable="true" ma:displayName="Existing_6_UnitCreditValue" ma:format="Dropdown" ma:internalName="Existing_6_UnitCreditValue">
      <xsd:simpleType>
        <xsd:restriction base="dms:Text">
          <xsd:maxLength value="255"/>
        </xsd:restriction>
      </xsd:simpleType>
    </xsd:element>
    <xsd:element name="Existing_7_UnitNum" ma:index="42" nillable="true" ma:displayName="Existing_7_UnitNum" ma:format="Dropdown" ma:internalName="Existing_7_UnitNum">
      <xsd:simpleType>
        <xsd:restriction base="dms:Text">
          <xsd:maxLength value="255"/>
        </xsd:restriction>
      </xsd:simpleType>
    </xsd:element>
    <xsd:element name="Existing_7_UnitCode" ma:index="43" nillable="true" ma:displayName="Existing_7_UnitCode" ma:format="Dropdown" ma:internalName="Existing_7_UnitCode">
      <xsd:simpleType>
        <xsd:restriction base="dms:Text">
          <xsd:maxLength value="255"/>
        </xsd:restriction>
      </xsd:simpleType>
    </xsd:element>
    <xsd:element name="Existing_7_UnitTitle" ma:index="44" nillable="true" ma:displayName="Existing_7_UnitTitle" ma:format="Dropdown" ma:internalName="Existing_7_UnitTitle">
      <xsd:simpleType>
        <xsd:restriction base="dms:Text">
          <xsd:maxLength value="255"/>
        </xsd:restriction>
      </xsd:simpleType>
    </xsd:element>
    <xsd:element name="Existing_7_UnitLevel" ma:index="45" nillable="true" ma:displayName="Existing_7_UnitLevel" ma:format="Dropdown" ma:internalName="Existing_7_UnitLevel">
      <xsd:simpleType>
        <xsd:restriction base="dms:Text">
          <xsd:maxLength value="255"/>
        </xsd:restriction>
      </xsd:simpleType>
    </xsd:element>
    <xsd:element name="Existing_7_UnitCreditValue" ma:index="46" nillable="true" ma:displayName="Existing_7_UnitCreditValue" ma:format="Dropdown" ma:internalName="Existing_7_UnitCreditValue">
      <xsd:simpleType>
        <xsd:restriction base="dms:Text">
          <xsd:maxLength value="255"/>
        </xsd:restriction>
      </xsd:simpleType>
    </xsd:element>
    <xsd:element name="Existing_8_UnitNum" ma:index="47" nillable="true" ma:displayName="Existing_8_UnitNum" ma:format="Dropdown" ma:internalName="Existing_8_UnitNum">
      <xsd:simpleType>
        <xsd:restriction base="dms:Text">
          <xsd:maxLength value="255"/>
        </xsd:restriction>
      </xsd:simpleType>
    </xsd:element>
    <xsd:element name="Existing_8_UnitCode" ma:index="48" nillable="true" ma:displayName="Existing_8_UnitCode" ma:format="Dropdown" ma:internalName="Existing_8_UnitCode">
      <xsd:simpleType>
        <xsd:restriction base="dms:Text">
          <xsd:maxLength value="255"/>
        </xsd:restriction>
      </xsd:simpleType>
    </xsd:element>
    <xsd:element name="Existing_8_UnitTitle" ma:index="49" nillable="true" ma:displayName="Existing_8_UnitTitle" ma:format="Dropdown" ma:internalName="Existing_8_UnitTitle">
      <xsd:simpleType>
        <xsd:restriction base="dms:Text">
          <xsd:maxLength value="255"/>
        </xsd:restriction>
      </xsd:simpleType>
    </xsd:element>
    <xsd:element name="Existing_8_UnitLevel" ma:index="50" nillable="true" ma:displayName="Existing_8_UnitLevel" ma:format="Dropdown" ma:internalName="Existing_8_UnitLevel">
      <xsd:simpleType>
        <xsd:restriction base="dms:Text">
          <xsd:maxLength value="255"/>
        </xsd:restriction>
      </xsd:simpleType>
    </xsd:element>
    <xsd:element name="Existing_8_UnitCreditValue" ma:index="51" nillable="true" ma:displayName="Existing_8_UnitCreditValue" ma:format="Dropdown" ma:internalName="Existing_8_UnitCreditValue">
      <xsd:simpleType>
        <xsd:restriction base="dms:Text">
          <xsd:maxLength value="255"/>
        </xsd:restriction>
      </xsd:simpleType>
    </xsd:element>
    <xsd:element name="Existing_9_UnitNum" ma:index="52" nillable="true" ma:displayName="Existing_9_UnitNum" ma:format="Dropdown" ma:internalName="Existing_9_UnitNum">
      <xsd:simpleType>
        <xsd:restriction base="dms:Text">
          <xsd:maxLength value="255"/>
        </xsd:restriction>
      </xsd:simpleType>
    </xsd:element>
    <xsd:element name="Existing_9_UnitCode" ma:index="53" nillable="true" ma:displayName="Existing_9_UnitCode" ma:format="Dropdown" ma:internalName="Existing_9_UnitCode">
      <xsd:simpleType>
        <xsd:restriction base="dms:Text">
          <xsd:maxLength value="255"/>
        </xsd:restriction>
      </xsd:simpleType>
    </xsd:element>
    <xsd:element name="Existing_9_UnitTitle" ma:index="54" nillable="true" ma:displayName="Existing_9_UnitTitle" ma:format="Dropdown" ma:internalName="Existing_9_UnitTitle">
      <xsd:simpleType>
        <xsd:restriction base="dms:Text">
          <xsd:maxLength value="255"/>
        </xsd:restriction>
      </xsd:simpleType>
    </xsd:element>
    <xsd:element name="Existing_9_UnitLevel" ma:index="55" nillable="true" ma:displayName="Existing_9_UnitLevel" ma:format="Dropdown" ma:internalName="Existing_9_UnitLevel">
      <xsd:simpleType>
        <xsd:restriction base="dms:Text">
          <xsd:maxLength value="255"/>
        </xsd:restriction>
      </xsd:simpleType>
    </xsd:element>
    <xsd:element name="Existing_9_UnitCreditValue" ma:index="56" nillable="true" ma:displayName="Existing_9_UnitCreditValue" ma:format="Dropdown" ma:internalName="Existing_9_UnitCreditValue">
      <xsd:simpleType>
        <xsd:restriction base="dms:Text">
          <xsd:maxLength value="255"/>
        </xsd:restriction>
      </xsd:simpleType>
    </xsd:element>
    <xsd:element name="Existing_10_UnitNum" ma:index="57" nillable="true" ma:displayName="Existing_10_UnitNum" ma:format="Dropdown" ma:internalName="Existing_10_UnitNum">
      <xsd:simpleType>
        <xsd:restriction base="dms:Text">
          <xsd:maxLength value="255"/>
        </xsd:restriction>
      </xsd:simpleType>
    </xsd:element>
    <xsd:element name="Existing_10_UnitCode" ma:index="58" nillable="true" ma:displayName="Existing_10_UnitCode" ma:format="Dropdown" ma:internalName="Existing_10_UnitCode">
      <xsd:simpleType>
        <xsd:restriction base="dms:Text">
          <xsd:maxLength value="255"/>
        </xsd:restriction>
      </xsd:simpleType>
    </xsd:element>
    <xsd:element name="Existing_10_UnitTitle" ma:index="59" nillable="true" ma:displayName="Existing_10_UnitTitle" ma:format="Dropdown" ma:internalName="Existing_10_UnitTitle">
      <xsd:simpleType>
        <xsd:restriction base="dms:Text">
          <xsd:maxLength value="255"/>
        </xsd:restriction>
      </xsd:simpleType>
    </xsd:element>
    <xsd:element name="Existing_10_UnitLevel" ma:index="60" nillable="true" ma:displayName="Existing_10_UnitLevel" ma:format="Dropdown" ma:internalName="Existing_10_UnitLevel">
      <xsd:simpleType>
        <xsd:restriction base="dms:Text">
          <xsd:maxLength value="255"/>
        </xsd:restriction>
      </xsd:simpleType>
    </xsd:element>
    <xsd:element name="Existing_10_UnitCreditValue" ma:index="61" nillable="true" ma:displayName="Existing_10_UnitCreditValue" ma:format="Dropdown" ma:internalName="Existing_10_UnitCreditValue">
      <xsd:simpleType>
        <xsd:restriction base="dms:Text">
          <xsd:maxLength value="255"/>
        </xsd:restriction>
      </xsd:simpleType>
    </xsd:element>
    <xsd:element name="Existing_11_UnitNum" ma:index="62" nillable="true" ma:displayName="Existing_11_UnitNum" ma:format="Dropdown" ma:internalName="Existing_11_UnitNum">
      <xsd:simpleType>
        <xsd:restriction base="dms:Text">
          <xsd:maxLength value="255"/>
        </xsd:restriction>
      </xsd:simpleType>
    </xsd:element>
    <xsd:element name="Existing_11_UnitCode" ma:index="63" nillable="true" ma:displayName="Existing_11_UnitCode" ma:format="Dropdown" ma:internalName="Existing_11_UnitCode">
      <xsd:simpleType>
        <xsd:restriction base="dms:Text">
          <xsd:maxLength value="255"/>
        </xsd:restriction>
      </xsd:simpleType>
    </xsd:element>
    <xsd:element name="Existing_11_UnitTitle" ma:index="64" nillable="true" ma:displayName="Existing_11_UnitTitle" ma:format="Dropdown" ma:internalName="Existing_11_UnitTitle">
      <xsd:simpleType>
        <xsd:restriction base="dms:Text">
          <xsd:maxLength value="255"/>
        </xsd:restriction>
      </xsd:simpleType>
    </xsd:element>
    <xsd:element name="Existing_11_UnitLevel" ma:index="65" nillable="true" ma:displayName="Existing_11_UnitLevel" ma:format="Dropdown" ma:internalName="Existing_11_UnitLevel">
      <xsd:simpleType>
        <xsd:restriction base="dms:Text">
          <xsd:maxLength value="255"/>
        </xsd:restriction>
      </xsd:simpleType>
    </xsd:element>
    <xsd:element name="Existing_11_UnitCreditValue" ma:index="66" nillable="true" ma:displayName="Existing_11_UnitCreditValue" ma:format="Dropdown" ma:internalName="Existing_11_UnitCreditValue">
      <xsd:simpleType>
        <xsd:restriction base="dms:Text">
          <xsd:maxLength value="255"/>
        </xsd:restriction>
      </xsd:simpleType>
    </xsd:element>
    <xsd:element name="Existing_12_UnitNum" ma:index="67" nillable="true" ma:displayName="Existing_12_UnitNum" ma:format="Dropdown" ma:internalName="Existing_12_UnitNum">
      <xsd:simpleType>
        <xsd:restriction base="dms:Text">
          <xsd:maxLength value="255"/>
        </xsd:restriction>
      </xsd:simpleType>
    </xsd:element>
    <xsd:element name="Existing_12_UnitCode" ma:index="68" nillable="true" ma:displayName="Existing_12_UnitCode" ma:format="Dropdown" ma:internalName="Existing_12_UnitCode">
      <xsd:simpleType>
        <xsd:restriction base="dms:Text">
          <xsd:maxLength value="255"/>
        </xsd:restriction>
      </xsd:simpleType>
    </xsd:element>
    <xsd:element name="Existing_12_UnitTitle" ma:index="69" nillable="true" ma:displayName="Existing_12_UnitTitle" ma:format="Dropdown" ma:internalName="Existing_12_UnitTitle">
      <xsd:simpleType>
        <xsd:restriction base="dms:Text">
          <xsd:maxLength value="255"/>
        </xsd:restriction>
      </xsd:simpleType>
    </xsd:element>
    <xsd:element name="Existing_12_UnitLevel" ma:index="70" nillable="true" ma:displayName="Existing_12_UnitLevel" ma:format="Dropdown" ma:internalName="Existing_12_UnitLevel">
      <xsd:simpleType>
        <xsd:restriction base="dms:Text">
          <xsd:maxLength value="255"/>
        </xsd:restriction>
      </xsd:simpleType>
    </xsd:element>
    <xsd:element name="Existing_12_UnitCreditValue" ma:index="71" nillable="true" ma:displayName="Existing_12_UnitCreditValue" ma:format="Dropdown" ma:internalName="Existing_12_UnitCreditValue">
      <xsd:simpleType>
        <xsd:restriction base="dms:Text">
          <xsd:maxLength value="255"/>
        </xsd:restriction>
      </xsd:simpleType>
    </xsd:element>
    <xsd:element name="Existing_13_UnitNum" ma:index="72" nillable="true" ma:displayName="Existing_13_UnitNum" ma:format="Dropdown" ma:internalName="Existing_13_UnitNum">
      <xsd:simpleType>
        <xsd:restriction base="dms:Text">
          <xsd:maxLength value="255"/>
        </xsd:restriction>
      </xsd:simpleType>
    </xsd:element>
    <xsd:element name="Existing_13_UnitCode" ma:index="73" nillable="true" ma:displayName="Existing_13_UnitCode" ma:format="Dropdown" ma:internalName="Existing_13_UnitCode">
      <xsd:simpleType>
        <xsd:restriction base="dms:Text">
          <xsd:maxLength value="255"/>
        </xsd:restriction>
      </xsd:simpleType>
    </xsd:element>
    <xsd:element name="Existing_13_UnitTitle" ma:index="74" nillable="true" ma:displayName="Existing_13_UnitTitle" ma:format="Dropdown" ma:internalName="Existing_13_UnitTitle">
      <xsd:simpleType>
        <xsd:restriction base="dms:Text">
          <xsd:maxLength value="255"/>
        </xsd:restriction>
      </xsd:simpleType>
    </xsd:element>
    <xsd:element name="Existing_13_UnitLevel" ma:index="75" nillable="true" ma:displayName="Existing_13_UnitLevel" ma:format="Dropdown" ma:internalName="Existing_13_UnitLevel">
      <xsd:simpleType>
        <xsd:restriction base="dms:Text">
          <xsd:maxLength value="255"/>
        </xsd:restriction>
      </xsd:simpleType>
    </xsd:element>
    <xsd:element name="Existing_13_UnitCreditValue" ma:index="76" nillable="true" ma:displayName="Existing_13_UnitCreditValue" ma:format="Dropdown" ma:internalName="Existing_13_UnitCreditValue">
      <xsd:simpleType>
        <xsd:restriction base="dms:Text">
          <xsd:maxLength value="255"/>
        </xsd:restriction>
      </xsd:simpleType>
    </xsd:element>
    <xsd:element name="Existing_14_UnitNum" ma:index="77" nillable="true" ma:displayName="Existing_14_UnitNum" ma:format="Dropdown" ma:internalName="Existing_14_UnitNum">
      <xsd:simpleType>
        <xsd:restriction base="dms:Text">
          <xsd:maxLength value="255"/>
        </xsd:restriction>
      </xsd:simpleType>
    </xsd:element>
    <xsd:element name="Existing_14_UnitCode" ma:index="78" nillable="true" ma:displayName="Existing_14_UnitCode" ma:format="Dropdown" ma:internalName="Existing_14_UnitCode">
      <xsd:simpleType>
        <xsd:restriction base="dms:Text">
          <xsd:maxLength value="255"/>
        </xsd:restriction>
      </xsd:simpleType>
    </xsd:element>
    <xsd:element name="Existing_14_UnitTitle" ma:index="79" nillable="true" ma:displayName="Existing_14_UnitTitle" ma:format="Dropdown" ma:internalName="Existing_14_UnitTitle">
      <xsd:simpleType>
        <xsd:restriction base="dms:Text">
          <xsd:maxLength value="255"/>
        </xsd:restriction>
      </xsd:simpleType>
    </xsd:element>
    <xsd:element name="Existing_14_UnitLevel" ma:index="80" nillable="true" ma:displayName="Existing_14_UnitLevel" ma:format="Dropdown" ma:internalName="Existing_14_UnitLevel">
      <xsd:simpleType>
        <xsd:restriction base="dms:Text">
          <xsd:maxLength value="255"/>
        </xsd:restriction>
      </xsd:simpleType>
    </xsd:element>
    <xsd:element name="Existing_14_UnitCreditValue" ma:index="81" nillable="true" ma:displayName="Existing_14_UnitCreditValue" ma:format="Dropdown" ma:internalName="Existing_14_UnitCreditValue">
      <xsd:simpleType>
        <xsd:restriction base="dms:Text">
          <xsd:maxLength value="255"/>
        </xsd:restriction>
      </xsd:simpleType>
    </xsd:element>
    <xsd:element name="Existing_15_UnitNum" ma:index="82" nillable="true" ma:displayName="Existing_15_UnitNum" ma:format="Dropdown" ma:internalName="Existing_15_UnitNum">
      <xsd:simpleType>
        <xsd:restriction base="dms:Text">
          <xsd:maxLength value="255"/>
        </xsd:restriction>
      </xsd:simpleType>
    </xsd:element>
    <xsd:element name="Existing_15_UnitCode" ma:index="83" nillable="true" ma:displayName="Existing_15_UnitCode" ma:format="Dropdown" ma:internalName="Existing_15_UnitCode">
      <xsd:simpleType>
        <xsd:restriction base="dms:Text">
          <xsd:maxLength value="255"/>
        </xsd:restriction>
      </xsd:simpleType>
    </xsd:element>
    <xsd:element name="Existing_15_UnitTitle" ma:index="84" nillable="true" ma:displayName="Existing_15_UnitTitle" ma:format="Dropdown" ma:internalName="Existing_15_UnitTitle">
      <xsd:simpleType>
        <xsd:restriction base="dms:Text">
          <xsd:maxLength value="255"/>
        </xsd:restriction>
      </xsd:simpleType>
    </xsd:element>
    <xsd:element name="Existing_15_UnitLevel" ma:index="85" nillable="true" ma:displayName="Existing_15_UnitLevel" ma:format="Dropdown" ma:internalName="Existing_15_UnitLevel">
      <xsd:simpleType>
        <xsd:restriction base="dms:Text">
          <xsd:maxLength value="255"/>
        </xsd:restriction>
      </xsd:simpleType>
    </xsd:element>
    <xsd:element name="Existing_15_UnitCreditValue" ma:index="86" nillable="true" ma:displayName="Existing_15_UnitCreditValue" ma:format="Dropdown" ma:internalName="Existing_15_UnitCreditValue">
      <xsd:simpleType>
        <xsd:restriction base="dms:Text">
          <xsd:maxLength value="255"/>
        </xsd:restriction>
      </xsd:simpleType>
    </xsd:element>
    <xsd:element name="Existing_16_UnitNum" ma:index="87" nillable="true" ma:displayName="Existing_16_UnitNum" ma:format="Dropdown" ma:internalName="Existing_16_UnitNum">
      <xsd:simpleType>
        <xsd:restriction base="dms:Text">
          <xsd:maxLength value="255"/>
        </xsd:restriction>
      </xsd:simpleType>
    </xsd:element>
    <xsd:element name="Existing_16_UnitCode" ma:index="88" nillable="true" ma:displayName="Existing_16_UnitCode" ma:format="Dropdown" ma:internalName="Existing_16_UnitCode">
      <xsd:simpleType>
        <xsd:restriction base="dms:Text">
          <xsd:maxLength value="255"/>
        </xsd:restriction>
      </xsd:simpleType>
    </xsd:element>
    <xsd:element name="Existing_16_UnitTitle" ma:index="89" nillable="true" ma:displayName="Existing_16_UnitTitle" ma:format="Dropdown" ma:internalName="Existing_16_UnitTitle">
      <xsd:simpleType>
        <xsd:restriction base="dms:Text">
          <xsd:maxLength value="255"/>
        </xsd:restriction>
      </xsd:simpleType>
    </xsd:element>
    <xsd:element name="Existing_16_UnitLevel" ma:index="90" nillable="true" ma:displayName="Existing_16_UnitLevel" ma:format="Dropdown" ma:internalName="Existing_16_UnitLevel">
      <xsd:simpleType>
        <xsd:restriction base="dms:Text">
          <xsd:maxLength value="255"/>
        </xsd:restriction>
      </xsd:simpleType>
    </xsd:element>
    <xsd:element name="Existing_16_UnitCreditValue" ma:index="91" nillable="true" ma:displayName="Existing_16_UnitCreditValue" ma:format="Dropdown" ma:internalName="Existing_16_UnitCreditValue">
      <xsd:simpleType>
        <xsd:restriction base="dms:Text">
          <xsd:maxLength value="255"/>
        </xsd:restriction>
      </xsd:simpleType>
    </xsd:element>
    <xsd:element name="Existing_17_UnitNum" ma:index="92" nillable="true" ma:displayName="Existing_17_UnitNum" ma:format="Dropdown" ma:internalName="Existing_17_UnitNum">
      <xsd:simpleType>
        <xsd:restriction base="dms:Text">
          <xsd:maxLength value="255"/>
        </xsd:restriction>
      </xsd:simpleType>
    </xsd:element>
    <xsd:element name="Existing_17_UnitCode" ma:index="93" nillable="true" ma:displayName="Existing_17_UnitCode" ma:format="Dropdown" ma:internalName="Existing_17_UnitCode">
      <xsd:simpleType>
        <xsd:restriction base="dms:Text">
          <xsd:maxLength value="255"/>
        </xsd:restriction>
      </xsd:simpleType>
    </xsd:element>
    <xsd:element name="Existing_17_UnitTitle" ma:index="94" nillable="true" ma:displayName="Existing_17_UnitTitle" ma:format="Dropdown" ma:internalName="Existing_17_UnitTitle">
      <xsd:simpleType>
        <xsd:restriction base="dms:Text">
          <xsd:maxLength value="255"/>
        </xsd:restriction>
      </xsd:simpleType>
    </xsd:element>
    <xsd:element name="Existing_17_UnitLevel" ma:index="95" nillable="true" ma:displayName="Existing_17_UnitLevel" ma:format="Dropdown" ma:internalName="Existing_17_UnitLevel">
      <xsd:simpleType>
        <xsd:restriction base="dms:Text">
          <xsd:maxLength value="255"/>
        </xsd:restriction>
      </xsd:simpleType>
    </xsd:element>
    <xsd:element name="Existing_17_UnitCreditValue" ma:index="96" nillable="true" ma:displayName="Existing_17_UnitCreditValue" ma:format="Dropdown" ma:internalName="Existing_17_UnitCreditValue">
      <xsd:simpleType>
        <xsd:restriction base="dms:Text">
          <xsd:maxLength value="255"/>
        </xsd:restriction>
      </xsd:simpleType>
    </xsd:element>
    <xsd:element name="Existing_18_UnitNum" ma:index="97" nillable="true" ma:displayName="Existing_18_UnitNum" ma:format="Dropdown" ma:internalName="Existing_18_UnitNum">
      <xsd:simpleType>
        <xsd:restriction base="dms:Text">
          <xsd:maxLength value="255"/>
        </xsd:restriction>
      </xsd:simpleType>
    </xsd:element>
    <xsd:element name="Existing_18_UnitCode" ma:index="98" nillable="true" ma:displayName="Existing_18_UnitCode" ma:format="Dropdown" ma:internalName="Existing_18_UnitCode">
      <xsd:simpleType>
        <xsd:restriction base="dms:Text">
          <xsd:maxLength value="255"/>
        </xsd:restriction>
      </xsd:simpleType>
    </xsd:element>
    <xsd:element name="Existing_18_UnitTitle" ma:index="99" nillable="true" ma:displayName="Existing_18_UnitTitle" ma:format="Dropdown" ma:internalName="Existing_18_UnitTitle">
      <xsd:simpleType>
        <xsd:restriction base="dms:Text">
          <xsd:maxLength value="255"/>
        </xsd:restriction>
      </xsd:simpleType>
    </xsd:element>
    <xsd:element name="Existing_18_UnitLevel" ma:index="100" nillable="true" ma:displayName="Existing_18_UnitLevel" ma:format="Dropdown" ma:internalName="Existing_18_UnitLevel">
      <xsd:simpleType>
        <xsd:restriction base="dms:Text">
          <xsd:maxLength value="255"/>
        </xsd:restriction>
      </xsd:simpleType>
    </xsd:element>
    <xsd:element name="Existing_18_UnitCreditValue" ma:index="101" nillable="true" ma:displayName="Existing_18_UnitCreditValue" ma:format="Dropdown" ma:internalName="Existing_18_UnitCreditValue">
      <xsd:simpleType>
        <xsd:restriction base="dms:Text">
          <xsd:maxLength value="255"/>
        </xsd:restriction>
      </xsd:simpleType>
    </xsd:element>
    <xsd:element name="Existing_19_UnitNum" ma:index="102" nillable="true" ma:displayName="Existing_19_UnitNum" ma:format="Dropdown" ma:internalName="Existing_19_UnitNum">
      <xsd:simpleType>
        <xsd:restriction base="dms:Text">
          <xsd:maxLength value="255"/>
        </xsd:restriction>
      </xsd:simpleType>
    </xsd:element>
    <xsd:element name="Existing_19_UnitCode" ma:index="103" nillable="true" ma:displayName="Existing_19_UnitCode" ma:format="Dropdown" ma:internalName="Existing_19_UnitCode">
      <xsd:simpleType>
        <xsd:restriction base="dms:Text">
          <xsd:maxLength value="255"/>
        </xsd:restriction>
      </xsd:simpleType>
    </xsd:element>
    <xsd:element name="Existing_19_UnitTitle" ma:index="104" nillable="true" ma:displayName="Existing_19_UnitTitle" ma:format="Dropdown" ma:internalName="Existing_19_UnitTitle">
      <xsd:simpleType>
        <xsd:restriction base="dms:Text">
          <xsd:maxLength value="255"/>
        </xsd:restriction>
      </xsd:simpleType>
    </xsd:element>
    <xsd:element name="Existing_19_UnitLevel" ma:index="105" nillable="true" ma:displayName="Existing_19_UnitLevel" ma:format="Dropdown" ma:internalName="Existing_19_UnitLevel">
      <xsd:simpleType>
        <xsd:restriction base="dms:Text">
          <xsd:maxLength value="255"/>
        </xsd:restriction>
      </xsd:simpleType>
    </xsd:element>
    <xsd:element name="Existing_19_UnitCreditValue" ma:index="106" nillable="true" ma:displayName="Existing_19_UnitCreditValue" ma:format="Dropdown" ma:internalName="Existing_19_UnitCreditValue">
      <xsd:simpleType>
        <xsd:restriction base="dms:Text">
          <xsd:maxLength value="255"/>
        </xsd:restriction>
      </xsd:simpleType>
    </xsd:element>
    <xsd:element name="Existing_20_UnitNum" ma:index="107" nillable="true" ma:displayName="Existing_20_UnitNum" ma:format="Dropdown" ma:internalName="Existing_20_UnitNum">
      <xsd:simpleType>
        <xsd:restriction base="dms:Text">
          <xsd:maxLength value="255"/>
        </xsd:restriction>
      </xsd:simpleType>
    </xsd:element>
    <xsd:element name="Existing_20_UnitCode" ma:index="108" nillable="true" ma:displayName="Existing_20_UnitCode" ma:format="Dropdown" ma:internalName="Existing_20_UnitCode">
      <xsd:simpleType>
        <xsd:restriction base="dms:Text">
          <xsd:maxLength value="255"/>
        </xsd:restriction>
      </xsd:simpleType>
    </xsd:element>
    <xsd:element name="Existing_20_UnitTitle" ma:index="109" nillable="true" ma:displayName="Existing_20_UnitTitle" ma:format="Dropdown" ma:internalName="Existing_20_UnitTitle">
      <xsd:simpleType>
        <xsd:restriction base="dms:Text">
          <xsd:maxLength value="255"/>
        </xsd:restriction>
      </xsd:simpleType>
    </xsd:element>
    <xsd:element name="Existing_20_UnitLevel" ma:index="110" nillable="true" ma:displayName="Existing_20_UnitLevel" ma:format="Dropdown" ma:internalName="Existing_20_UnitLevel">
      <xsd:simpleType>
        <xsd:restriction base="dms:Text">
          <xsd:maxLength value="255"/>
        </xsd:restriction>
      </xsd:simpleType>
    </xsd:element>
    <xsd:element name="Existing_20_UnitCreditValue" ma:index="111" nillable="true" ma:displayName="Existing_20_UnitCreditValue" ma:format="Dropdown" ma:internalName="Existing_20_UnitCreditValue">
      <xsd:simpleType>
        <xsd:restriction base="dms:Text">
          <xsd:maxLength value="255"/>
        </xsd:restriction>
      </xsd:simpleType>
    </xsd:element>
    <xsd:element name="Rationale_1" ma:index="112" nillable="true" ma:displayName="Rationale_1" ma:format="Dropdown" ma:internalName="Rationale_1">
      <xsd:simpleType>
        <xsd:restriction base="dms:Note">
          <xsd:maxLength value="255"/>
        </xsd:restriction>
      </xsd:simpleType>
    </xsd:element>
    <xsd:element name="Rationale_2" ma:index="113" nillable="true" ma:displayName="Rationale_2" ma:format="Dropdown" ma:internalName="Rationale_2">
      <xsd:simpleType>
        <xsd:restriction base="dms:Note">
          <xsd:maxLength value="255"/>
        </xsd:restriction>
      </xsd:simpleType>
    </xsd:element>
    <xsd:element name="Rationale_3" ma:index="114" nillable="true" ma:displayName="Rationale_3" ma:format="Dropdown" ma:internalName="Rationale_3">
      <xsd:simpleType>
        <xsd:restriction base="dms:Note">
          <xsd:maxLength value="255"/>
        </xsd:restriction>
      </xsd:simpleType>
    </xsd:element>
    <xsd:element name="HOC_Firstname" ma:index="115" nillable="true" ma:displayName="HOC_Firstname" ma:format="Dropdown" ma:internalName="HOC_Firstname">
      <xsd:simpleType>
        <xsd:restriction base="dms:Text">
          <xsd:maxLength value="255"/>
        </xsd:restriction>
      </xsd:simpleType>
    </xsd:element>
    <xsd:element name="HOC_Lastname" ma:index="116" nillable="true" ma:displayName="HOC_Lastname" ma:format="Dropdown" ma:internalName="HOC_Lastname">
      <xsd:simpleType>
        <xsd:restriction base="dms:Text">
          <xsd:maxLength value="255"/>
        </xsd:restriction>
      </xsd:simpleType>
    </xsd:element>
    <xsd:element name="HOC_Position" ma:index="117" nillable="true" ma:displayName="HOC_Position" ma:format="Dropdown" ma:internalName="HOC_Position">
      <xsd:simpleType>
        <xsd:restriction base="dms:Text">
          <xsd:maxLength value="255"/>
        </xsd:restriction>
      </xsd:simpleType>
    </xsd:element>
    <xsd:element name="HOC_Email" ma:index="118" nillable="true" ma:displayName="HOC_Email" ma:format="Dropdown" ma:internalName="HOC_Email">
      <xsd:simpleType>
        <xsd:restriction base="dms:Text">
          <xsd:maxLength value="255"/>
        </xsd:restriction>
      </xsd:simpleType>
    </xsd:element>
    <xsd:element name="HOC_Terms" ma:index="119" nillable="true" ma:displayName="HOC_Terms" ma:format="Dropdown" ma:internalName="HOC_Terms">
      <xsd:simpleType>
        <xsd:restriction base="dms:Text">
          <xsd:maxLength value="255"/>
        </xsd:restriction>
      </xsd:simpleType>
    </xsd:element>
    <xsd:element name="LateRequest" ma:index="120" nillable="true" ma:displayName="LateRequest" ma:format="Dropdown" ma:internalName="LateRequest">
      <xsd:simpleType>
        <xsd:restriction base="dms:Text">
          <xsd:maxLength value="255"/>
        </xsd:restriction>
      </xsd:simpleType>
    </xsd:element>
    <xsd:element name="RequestStatus" ma:index="121" nillable="true" ma:displayName="RequestStatus" ma:format="Dropdown" ma:internalName="RequestStatus">
      <xsd:simpleType>
        <xsd:restriction base="dms:Text">
          <xsd:maxLength value="255"/>
        </xsd:restriction>
      </xsd:simpleType>
    </xsd:element>
    <xsd:element name="Month" ma:index="122" nillable="true" ma:displayName="Month" ma:format="Dropdown" ma:internalName="Month">
      <xsd:simpleType>
        <xsd:restriction base="dms:Text">
          <xsd:maxLength value="255"/>
        </xsd:restriction>
      </xsd:simpleType>
    </xsd:element>
    <xsd:element name="Day" ma:index="123" nillable="true" ma:displayName="Day" ma:format="Dropdown" ma:internalName="Day">
      <xsd:simpleType>
        <xsd:restriction base="dms:Text">
          <xsd:maxLength value="255"/>
        </xsd:restriction>
      </xsd:simpleType>
    </xsd:element>
    <xsd:element name="Year" ma:index="124" nillable="true" ma:displayName="Year" ma:format="Dropdown" ma:internalName="Year">
      <xsd:simpleType>
        <xsd:restriction base="dms:Text">
          <xsd:maxLength value="255"/>
        </xsd:restriction>
      </xsd:simpleType>
    </xsd:element>
    <xsd:element name="File" ma:index="125" nillable="true" ma:displayName="File" ma:format="Dropdown" ma:internalName="File">
      <xsd:simpleType>
        <xsd:restriction base="dms:Text">
          <xsd:maxLength value="255"/>
        </xsd:restriction>
      </xsd:simpleType>
    </xsd:element>
    <xsd:element name="MediaServiceMetadata" ma:index="126" nillable="true" ma:displayName="MediaServiceMetadata" ma:hidden="true" ma:internalName="MediaServiceMetadata" ma:readOnly="true">
      <xsd:simpleType>
        <xsd:restriction base="dms:Note"/>
      </xsd:simpleType>
    </xsd:element>
    <xsd:element name="MediaServiceFastMetadata" ma:index="127" nillable="true" ma:displayName="MediaServiceFastMetadata" ma:hidden="true" ma:internalName="MediaServiceFastMetadata" ma:readOnly="true">
      <xsd:simpleType>
        <xsd:restriction base="dms:Note"/>
      </xsd:simpleType>
    </xsd:element>
    <xsd:element name="entryID" ma:index="128" nillable="true" ma:displayName="entryID" ma:format="Dropdown" ma:internalName="entryID">
      <xsd:simpleType>
        <xsd:restriction base="dms:Text">
          <xsd:maxLength value="255"/>
        </xsd:restriction>
      </xsd:simpleType>
    </xsd:element>
    <xsd:element name="City" ma:index="129" nillable="true" ma:displayName="City" ma:format="Dropdown" ma:internalName="City">
      <xsd:simpleType>
        <xsd:restriction base="dms:Text">
          <xsd:maxLength value="255"/>
        </xsd:restriction>
      </xsd:simpleType>
    </xsd:element>
    <xsd:element name="County" ma:index="130" nillable="true" ma:displayName="County" ma:format="Dropdown" ma:internalName="County">
      <xsd:simpleType>
        <xsd:restriction base="dms:Text">
          <xsd:maxLength value="255"/>
        </xsd:restriction>
      </xsd:simpleType>
    </xsd:element>
    <xsd:element name="PostalCode" ma:index="131" nillable="true" ma:displayName="Postal Code" ma:format="Dropdown" ma:internalName="PostalCode">
      <xsd:simpleType>
        <xsd:restriction base="dms:Text">
          <xsd:maxLength value="255"/>
        </xsd:restriction>
      </xsd:simpleType>
    </xsd:element>
    <xsd:element name="MediaServiceAutoKeyPoints" ma:index="132" nillable="true" ma:displayName="MediaServiceAutoKeyPoints" ma:hidden="true" ma:internalName="MediaServiceAutoKeyPoints" ma:readOnly="true">
      <xsd:simpleType>
        <xsd:restriction base="dms:Note"/>
      </xsd:simpleType>
    </xsd:element>
    <xsd:element name="MediaServiceKeyPoints" ma:index="133" nillable="true" ma:displayName="KeyPoints" ma:internalName="MediaServiceKeyPoints" ma:readOnly="true">
      <xsd:simpleType>
        <xsd:restriction base="dms:Note">
          <xsd:maxLength value="255"/>
        </xsd:restriction>
      </xsd:simpleType>
    </xsd:element>
    <xsd:element name="MediaServiceAutoTags" ma:index="134" nillable="true" ma:displayName="Tags" ma:internalName="MediaServiceAutoTags" ma:readOnly="true">
      <xsd:simpleType>
        <xsd:restriction base="dms:Text"/>
      </xsd:simpleType>
    </xsd:element>
    <xsd:element name="MediaServiceOCR" ma:index="135" nillable="true" ma:displayName="Extracted Text" ma:internalName="MediaServiceOCR" ma:readOnly="true">
      <xsd:simpleType>
        <xsd:restriction base="dms:Note">
          <xsd:maxLength value="255"/>
        </xsd:restriction>
      </xsd:simpleType>
    </xsd:element>
    <xsd:element name="MediaServiceGenerationTime" ma:index="136" nillable="true" ma:displayName="MediaServiceGenerationTime" ma:hidden="true" ma:internalName="MediaServiceGenerationTime" ma:readOnly="true">
      <xsd:simpleType>
        <xsd:restriction base="dms:Text"/>
      </xsd:simpleType>
    </xsd:element>
    <xsd:element name="MediaServiceEventHashCode" ma:index="137" nillable="true" ma:displayName="MediaServiceEventHashCode" ma:hidden="true" ma:internalName="MediaServiceEventHashCode" ma:readOnly="true">
      <xsd:simpleType>
        <xsd:restriction base="dms:Text"/>
      </xsd:simpleType>
    </xsd:element>
    <xsd:element name="MediaServiceDateTaken" ma:index="138" nillable="true" ma:displayName="MediaServiceDateTaken" ma:hidden="true" ma:internalName="MediaServiceDateTaken" ma:readOnly="true">
      <xsd:simpleType>
        <xsd:restriction base="dms:Text"/>
      </xsd:simpleType>
    </xsd:element>
    <xsd:element name="MediaServiceLocation" ma:index="141" nillable="true" ma:displayName="Location" ma:internalName="MediaServiceLocation" ma:readOnly="true">
      <xsd:simpleType>
        <xsd:restriction base="dms:Text"/>
      </xsd:simpleType>
    </xsd:element>
    <xsd:element name="centre_name0" ma:index="142" nillable="true" ma:displayName="centre_name" ma:format="Dropdown" ma:internalName="centre_name0">
      <xsd:simpleType>
        <xsd:restriction base="dms:Text">
          <xsd:maxLength value="255"/>
        </xsd:restriction>
      </xsd:simpleType>
    </xsd:element>
    <xsd:element name="centre_number0" ma:index="143" nillable="true" ma:displayName="centre_number" ma:format="Dropdown" ma:internalName="centre_number0">
      <xsd:simpleType>
        <xsd:restriction base="dms:Text">
          <xsd:maxLength value="255"/>
        </xsd:restriction>
      </xsd:simpleType>
    </xsd:element>
    <xsd:element name="centre_address" ma:index="144" nillable="true" ma:displayName="centre_address" ma:format="Dropdown" ma:internalName="centre_address">
      <xsd:simpleType>
        <xsd:restriction base="dms:Note">
          <xsd:maxLength value="255"/>
        </xsd:restriction>
      </xsd:simpleType>
    </xsd:element>
    <xsd:element name="country" ma:index="145" nillable="true" ma:displayName="country" ma:format="Dropdown" ma:internalName="country">
      <xsd:simpleType>
        <xsd:restriction base="dms:Text">
          <xsd:maxLength value="255"/>
        </xsd:restriction>
      </xsd:simpleType>
    </xsd:element>
    <xsd:element name="contact_firstname0" ma:index="146" nillable="true" ma:displayName="contact_firstname" ma:format="Dropdown" ma:internalName="contact_firstname0">
      <xsd:simpleType>
        <xsd:restriction base="dms:Text">
          <xsd:maxLength value="255"/>
        </xsd:restriction>
      </xsd:simpleType>
    </xsd:element>
    <xsd:element name="contact_lastname0" ma:index="147" nillable="true" ma:displayName="contact_lastname" ma:format="Dropdown" ma:internalName="contact_lastname0">
      <xsd:simpleType>
        <xsd:restriction base="dms:Text">
          <xsd:maxLength value="255"/>
        </xsd:restriction>
      </xsd:simpleType>
    </xsd:element>
    <xsd:element name="contact_email0" ma:index="148" nillable="true" ma:displayName="contact_email" ma:format="Dropdown" ma:internalName="contact_email0">
      <xsd:simpleType>
        <xsd:restriction base="dms:Text">
          <xsd:maxLength value="255"/>
        </xsd:restriction>
      </xsd:simpleType>
    </xsd:element>
    <xsd:element name="contact_phone0" ma:index="149" nillable="true" ma:displayName="contact_phone" ma:format="Dropdown" ma:internalName="contact_phone0">
      <xsd:simpleType>
        <xsd:restriction base="dms:Text">
          <xsd:maxLength value="255"/>
        </xsd:restriction>
      </xsd:simpleType>
    </xsd:element>
    <xsd:element name="hoc_firstname0" ma:index="150" nillable="true" ma:displayName="hoc_firstname" ma:format="Dropdown" ma:internalName="hoc_firstname0">
      <xsd:simpleType>
        <xsd:restriction base="dms:Text">
          <xsd:maxLength value="255"/>
        </xsd:restriction>
      </xsd:simpleType>
    </xsd:element>
    <xsd:element name="hoc_lastname0" ma:index="151" nillable="true" ma:displayName="hoc_lastname" ma:format="Dropdown" ma:internalName="hoc_lastname0">
      <xsd:simpleType>
        <xsd:restriction base="dms:Text">
          <xsd:maxLength value="255"/>
        </xsd:restriction>
      </xsd:simpleType>
    </xsd:element>
    <xsd:element name="hoc_email0" ma:index="152" nillable="true" ma:displayName="hoc_email" ma:format="Dropdown" ma:internalName="hoc_email0">
      <xsd:simpleType>
        <xsd:restriction base="dms:Text">
          <xsd:maxLength value="255"/>
        </xsd:restriction>
      </xsd:simpleType>
    </xsd:element>
    <xsd:element name="terms_accepted" ma:index="153" nillable="true" ma:displayName="terms_accepted" ma:format="Dropdown" ma:internalName="terms_accepted">
      <xsd:simpleType>
        <xsd:restriction base="dms:Text">
          <xsd:maxLength value="255"/>
        </xsd:restriction>
      </xsd:simpleType>
    </xsd:element>
    <xsd:element name="current_qual" ma:index="154" nillable="true" ma:displayName="current_qual" ma:format="Dropdown" ma:internalName="current_qual">
      <xsd:simpleType>
        <xsd:restriction base="dms:Text">
          <xsd:maxLength value="255"/>
        </xsd:restriction>
      </xsd:simpleType>
    </xsd:element>
    <xsd:element name="current_qualcode" ma:index="155" nillable="true" ma:displayName="current_qualcode" ma:format="Dropdown" ma:internalName="current_qualcode">
      <xsd:simpleType>
        <xsd:restriction base="dms:Text">
          <xsd:maxLength value="255"/>
        </xsd:restriction>
      </xsd:simpleType>
    </xsd:element>
    <xsd:element name="current_progcode" ma:index="156" nillable="true" ma:displayName="current_progcode" ma:format="Dropdown" ma:internalName="current_progcode">
      <xsd:simpleType>
        <xsd:restriction base="dms:Text">
          <xsd:maxLength value="255"/>
        </xsd:restriction>
      </xsd:simpleType>
    </xsd:element>
    <xsd:element name="unit_title_1" ma:index="157" nillable="true" ma:displayName="unit_title_1" ma:format="Dropdown" ma:internalName="unit_title_1">
      <xsd:simpleType>
        <xsd:restriction base="dms:Text">
          <xsd:maxLength value="255"/>
        </xsd:restriction>
      </xsd:simpleType>
    </xsd:element>
    <xsd:element name="unit_code_1" ma:index="158" nillable="true" ma:displayName="unit_code_1" ma:format="Dropdown" ma:internalName="unit_code_1">
      <xsd:simpleType>
        <xsd:restriction base="dms:Text">
          <xsd:maxLength value="255"/>
        </xsd:restriction>
      </xsd:simpleType>
    </xsd:element>
    <xsd:element name="unit_level_1" ma:index="159" nillable="true" ma:displayName="unit_level_1" ma:format="Dropdown" ma:internalName="unit_level_1">
      <xsd:simpleType>
        <xsd:restriction base="dms:Text">
          <xsd:maxLength value="255"/>
        </xsd:restriction>
      </xsd:simpleType>
    </xsd:element>
    <xsd:element name="unit_title_2" ma:index="160" nillable="true" ma:displayName="unit_title_2" ma:format="Dropdown" ma:internalName="unit_title_2">
      <xsd:simpleType>
        <xsd:restriction base="dms:Text">
          <xsd:maxLength value="255"/>
        </xsd:restriction>
      </xsd:simpleType>
    </xsd:element>
    <xsd:element name="unit_code_2" ma:index="161" nillable="true" ma:displayName="unit_code_2" ma:format="Dropdown" ma:internalName="unit_code_2">
      <xsd:simpleType>
        <xsd:restriction base="dms:Text">
          <xsd:maxLength value="255"/>
        </xsd:restriction>
      </xsd:simpleType>
    </xsd:element>
    <xsd:element name="unit_level_2" ma:index="162" nillable="true" ma:displayName="unit_level_2" ma:format="Dropdown" ma:internalName="unit_level_2">
      <xsd:simpleType>
        <xsd:restriction base="dms:Text">
          <xsd:maxLength value="255"/>
        </xsd:restriction>
      </xsd:simpleType>
    </xsd:element>
    <xsd:element name="unit_title_3" ma:index="163" nillable="true" ma:displayName="unit_title_3" ma:format="Dropdown" ma:internalName="unit_title_3">
      <xsd:simpleType>
        <xsd:restriction base="dms:Text">
          <xsd:maxLength value="255"/>
        </xsd:restriction>
      </xsd:simpleType>
    </xsd:element>
    <xsd:element name="unit_code_3" ma:index="164" nillable="true" ma:displayName="unit_code_3" ma:format="Dropdown" ma:internalName="unit_code_3">
      <xsd:simpleType>
        <xsd:restriction base="dms:Text">
          <xsd:maxLength value="255"/>
        </xsd:restriction>
      </xsd:simpleType>
    </xsd:element>
    <xsd:element name="unit_level_3" ma:index="165" nillable="true" ma:displayName="unit_level_3" ma:format="Dropdown" ma:internalName="unit_level_3">
      <xsd:simpleType>
        <xsd:restriction base="dms:Text">
          <xsd:maxLength value="255"/>
        </xsd:restriction>
      </xsd:simpleType>
    </xsd:element>
    <xsd:element name="unit_title_4" ma:index="166" nillable="true" ma:displayName="unit_title_4" ma:format="Dropdown" ma:internalName="unit_title_4">
      <xsd:simpleType>
        <xsd:restriction base="dms:Text">
          <xsd:maxLength value="255"/>
        </xsd:restriction>
      </xsd:simpleType>
    </xsd:element>
    <xsd:element name="unit_code_4" ma:index="167" nillable="true" ma:displayName="unit_code_4" ma:format="Dropdown" ma:internalName="unit_code_4">
      <xsd:simpleType>
        <xsd:restriction base="dms:Text">
          <xsd:maxLength value="255"/>
        </xsd:restriction>
      </xsd:simpleType>
    </xsd:element>
    <xsd:element name="unit_level_4" ma:index="168" nillable="true" ma:displayName="unit_level_4" ma:format="Dropdown" ma:internalName="unit_level_4">
      <xsd:simpleType>
        <xsd:restriction base="dms:Text">
          <xsd:maxLength value="255"/>
        </xsd:restriction>
      </xsd:simpleType>
    </xsd:element>
    <xsd:element name="unit_title_5" ma:index="169" nillable="true" ma:displayName="unit_title_5" ma:format="Dropdown" ma:internalName="unit_title_5">
      <xsd:simpleType>
        <xsd:restriction base="dms:Text">
          <xsd:maxLength value="255"/>
        </xsd:restriction>
      </xsd:simpleType>
    </xsd:element>
    <xsd:element name="unit_code_5" ma:index="170" nillable="true" ma:displayName="unit_code_5" ma:format="Dropdown" ma:internalName="unit_code_5">
      <xsd:simpleType>
        <xsd:restriction base="dms:Text">
          <xsd:maxLength value="255"/>
        </xsd:restriction>
      </xsd:simpleType>
    </xsd:element>
    <xsd:element name="unit_level_5" ma:index="171" nillable="true" ma:displayName="unit_level_5" ma:format="Dropdown" ma:internalName="unit_level_5">
      <xsd:simpleType>
        <xsd:restriction base="dms:Text">
          <xsd:maxLength value="255"/>
        </xsd:restriction>
      </xsd:simpleType>
    </xsd:element>
    <xsd:element name="unit_title_6" ma:index="172" nillable="true" ma:displayName="unit_title_6" ma:format="Dropdown" ma:internalName="unit_title_6">
      <xsd:simpleType>
        <xsd:restriction base="dms:Text">
          <xsd:maxLength value="255"/>
        </xsd:restriction>
      </xsd:simpleType>
    </xsd:element>
    <xsd:element name="unit_code_6" ma:index="173" nillable="true" ma:displayName="unit_code_6" ma:format="Dropdown" ma:internalName="unit_code_6">
      <xsd:simpleType>
        <xsd:restriction base="dms:Text">
          <xsd:maxLength value="255"/>
        </xsd:restriction>
      </xsd:simpleType>
    </xsd:element>
    <xsd:element name="unit_level_6" ma:index="174" nillable="true" ma:displayName="unit_level_6" ma:format="Dropdown" ma:internalName="unit_level_6">
      <xsd:simpleType>
        <xsd:restriction base="dms:Text">
          <xsd:maxLength value="255"/>
        </xsd:restriction>
      </xsd:simpleType>
    </xsd:element>
    <xsd:element name="unit_title_7" ma:index="175" nillable="true" ma:displayName="unit_title_7" ma:format="Dropdown" ma:internalName="unit_title_7">
      <xsd:simpleType>
        <xsd:restriction base="dms:Text">
          <xsd:maxLength value="255"/>
        </xsd:restriction>
      </xsd:simpleType>
    </xsd:element>
    <xsd:element name="unit_code_7" ma:index="176" nillable="true" ma:displayName="unit_code_7" ma:format="Dropdown" ma:internalName="unit_code_7">
      <xsd:simpleType>
        <xsd:restriction base="dms:Text">
          <xsd:maxLength value="255"/>
        </xsd:restriction>
      </xsd:simpleType>
    </xsd:element>
    <xsd:element name="unit_level_7" ma:index="177" nillable="true" ma:displayName="unit_level_7" ma:format="Dropdown" ma:internalName="unit_level_7">
      <xsd:simpleType>
        <xsd:restriction base="dms:Text">
          <xsd:maxLength value="255"/>
        </xsd:restriction>
      </xsd:simpleType>
    </xsd:element>
    <xsd:element name="unit_title_8" ma:index="178" nillable="true" ma:displayName="unit_title_8" ma:format="Dropdown" ma:internalName="unit_title_8">
      <xsd:simpleType>
        <xsd:restriction base="dms:Text">
          <xsd:maxLength value="255"/>
        </xsd:restriction>
      </xsd:simpleType>
    </xsd:element>
    <xsd:element name="unit_code_8" ma:index="179" nillable="true" ma:displayName="unit_code_8" ma:format="Dropdown" ma:internalName="unit_code_8">
      <xsd:simpleType>
        <xsd:restriction base="dms:Text">
          <xsd:maxLength value="255"/>
        </xsd:restriction>
      </xsd:simpleType>
    </xsd:element>
    <xsd:element name="unit_level_8" ma:index="180" nillable="true" ma:displayName="unit_level_8" ma:format="Dropdown" ma:internalName="unit_level_8">
      <xsd:simpleType>
        <xsd:restriction base="dms:Text">
          <xsd:maxLength value="255"/>
        </xsd:restriction>
      </xsd:simpleType>
    </xsd:element>
    <xsd:element name="unit_title_9" ma:index="181" nillable="true" ma:displayName="unit_title_9" ma:format="Dropdown" ma:internalName="unit_title_9">
      <xsd:simpleType>
        <xsd:restriction base="dms:Text">
          <xsd:maxLength value="255"/>
        </xsd:restriction>
      </xsd:simpleType>
    </xsd:element>
    <xsd:element name="unit_code_9" ma:index="182" nillable="true" ma:displayName="unit_code_9" ma:format="Dropdown" ma:internalName="unit_code_9">
      <xsd:simpleType>
        <xsd:restriction base="dms:Text">
          <xsd:maxLength value="255"/>
        </xsd:restriction>
      </xsd:simpleType>
    </xsd:element>
    <xsd:element name="unit_level_9" ma:index="183" nillable="true" ma:displayName="unit_level_9" ma:format="Dropdown" ma:internalName="unit_level_9">
      <xsd:simpleType>
        <xsd:restriction base="dms:Text">
          <xsd:maxLength value="255"/>
        </xsd:restriction>
      </xsd:simpleType>
    </xsd:element>
    <xsd:element name="unit_title_10" ma:index="184" nillable="true" ma:displayName="unit_title_10" ma:format="Dropdown" ma:internalName="unit_title_10">
      <xsd:simpleType>
        <xsd:restriction base="dms:Text">
          <xsd:maxLength value="255"/>
        </xsd:restriction>
      </xsd:simpleType>
    </xsd:element>
    <xsd:element name="unit_code_10" ma:index="185" nillable="true" ma:displayName="unit_code_10" ma:format="Dropdown" ma:internalName="unit_code_10">
      <xsd:simpleType>
        <xsd:restriction base="dms:Text">
          <xsd:maxLength value="255"/>
        </xsd:restriction>
      </xsd:simpleType>
    </xsd:element>
    <xsd:element name="unit_level_10" ma:index="186" nillable="true" ma:displayName="unit_level_10" ma:format="Dropdown" ma:internalName="unit_level_10">
      <xsd:simpleType>
        <xsd:restriction base="dms:Text">
          <xsd:maxLength value="255"/>
        </xsd:restriction>
      </xsd:simpleType>
    </xsd:element>
    <xsd:element name="unit_title_11" ma:index="187" nillable="true" ma:displayName="unit_title_11" ma:format="Dropdown" ma:internalName="unit_title_11">
      <xsd:simpleType>
        <xsd:restriction base="dms:Text">
          <xsd:maxLength value="255"/>
        </xsd:restriction>
      </xsd:simpleType>
    </xsd:element>
    <xsd:element name="unit_code_11" ma:index="188" nillable="true" ma:displayName="unit_code_11" ma:format="Dropdown" ma:internalName="unit_code_11">
      <xsd:simpleType>
        <xsd:restriction base="dms:Text">
          <xsd:maxLength value="255"/>
        </xsd:restriction>
      </xsd:simpleType>
    </xsd:element>
    <xsd:element name="unit_level_11" ma:index="189" nillable="true" ma:displayName="unit_level_11" ma:format="Dropdown" ma:internalName="unit_level_11">
      <xsd:simpleType>
        <xsd:restriction base="dms:Text">
          <xsd:maxLength value="255"/>
        </xsd:restriction>
      </xsd:simpleType>
    </xsd:element>
    <xsd:element name="unit_title_12" ma:index="190" nillable="true" ma:displayName="unit_title_12" ma:format="Dropdown" ma:internalName="unit_title_12">
      <xsd:simpleType>
        <xsd:restriction base="dms:Text">
          <xsd:maxLength value="255"/>
        </xsd:restriction>
      </xsd:simpleType>
    </xsd:element>
    <xsd:element name="unit_code_12" ma:index="191" nillable="true" ma:displayName="unit_code_12" ma:format="Dropdown" ma:internalName="unit_code_12">
      <xsd:simpleType>
        <xsd:restriction base="dms:Text">
          <xsd:maxLength value="255"/>
        </xsd:restriction>
      </xsd:simpleType>
    </xsd:element>
    <xsd:element name="unit_level_12" ma:index="192" nillable="true" ma:displayName="unit_level_12" ma:format="Dropdown" ma:internalName="unit_level_12">
      <xsd:simpleType>
        <xsd:restriction base="dms:Text">
          <xsd:maxLength value="255"/>
        </xsd:restriction>
      </xsd:simpleType>
    </xsd:element>
    <xsd:element name="unit_title_13" ma:index="193" nillable="true" ma:displayName="unit_title_13" ma:format="Dropdown" ma:internalName="unit_title_13">
      <xsd:simpleType>
        <xsd:restriction base="dms:Text">
          <xsd:maxLength value="255"/>
        </xsd:restriction>
      </xsd:simpleType>
    </xsd:element>
    <xsd:element name="unit_code_13" ma:index="194" nillable="true" ma:displayName="unit_code_13" ma:format="Dropdown" ma:internalName="unit_code_13">
      <xsd:simpleType>
        <xsd:restriction base="dms:Text">
          <xsd:maxLength value="255"/>
        </xsd:restriction>
      </xsd:simpleType>
    </xsd:element>
    <xsd:element name="unit_level_13" ma:index="195" nillable="true" ma:displayName="unit_level_13" ma:format="Dropdown" ma:internalName="unit_level_13">
      <xsd:simpleType>
        <xsd:restriction base="dms:Text">
          <xsd:maxLength value="255"/>
        </xsd:restriction>
      </xsd:simpleType>
    </xsd:element>
    <xsd:element name="unit_title_14" ma:index="196" nillable="true" ma:displayName="unit_title_14" ma:format="Dropdown" ma:internalName="unit_title_14">
      <xsd:simpleType>
        <xsd:restriction base="dms:Text">
          <xsd:maxLength value="255"/>
        </xsd:restriction>
      </xsd:simpleType>
    </xsd:element>
    <xsd:element name="unit_code_14" ma:index="197" nillable="true" ma:displayName="unit_code_14" ma:format="Dropdown" ma:internalName="unit_code_14">
      <xsd:simpleType>
        <xsd:restriction base="dms:Text">
          <xsd:maxLength value="255"/>
        </xsd:restriction>
      </xsd:simpleType>
    </xsd:element>
    <xsd:element name="unit_level_14" ma:index="198" nillable="true" ma:displayName="unit_level_14" ma:format="Dropdown" ma:internalName="unit_level_14">
      <xsd:simpleType>
        <xsd:restriction base="dms:Text">
          <xsd:maxLength value="255"/>
        </xsd:restriction>
      </xsd:simpleType>
    </xsd:element>
    <xsd:element name="unit_title_15" ma:index="199" nillable="true" ma:displayName="unit_title_15" ma:format="Dropdown" ma:internalName="unit_title_15">
      <xsd:simpleType>
        <xsd:restriction base="dms:Text">
          <xsd:maxLength value="255"/>
        </xsd:restriction>
      </xsd:simpleType>
    </xsd:element>
    <xsd:element name="unit_code_15" ma:index="200" nillable="true" ma:displayName="unit_code_15" ma:format="Dropdown" ma:internalName="unit_code_15">
      <xsd:simpleType>
        <xsd:restriction base="dms:Text">
          <xsd:maxLength value="255"/>
        </xsd:restriction>
      </xsd:simpleType>
    </xsd:element>
    <xsd:element name="unit_level_15" ma:index="201" nillable="true" ma:displayName="unit_level_15" ma:format="Dropdown" ma:internalName="unit_level_15">
      <xsd:simpleType>
        <xsd:restriction base="dms:Text">
          <xsd:maxLength value="255"/>
        </xsd:restriction>
      </xsd:simpleType>
    </xsd:element>
    <xsd:element name="unit_title_16" ma:index="202" nillable="true" ma:displayName="unit_title_16" ma:format="Dropdown" ma:internalName="unit_title_16">
      <xsd:simpleType>
        <xsd:restriction base="dms:Text">
          <xsd:maxLength value="255"/>
        </xsd:restriction>
      </xsd:simpleType>
    </xsd:element>
    <xsd:element name="unit_code_16" ma:index="203" nillable="true" ma:displayName="unit_code_16" ma:format="Dropdown" ma:internalName="unit_code_16">
      <xsd:simpleType>
        <xsd:restriction base="dms:Text">
          <xsd:maxLength value="255"/>
        </xsd:restriction>
      </xsd:simpleType>
    </xsd:element>
    <xsd:element name="unit_level_16" ma:index="204" nillable="true" ma:displayName="unit_level_16" ma:format="Dropdown" ma:internalName="unit_level_16">
      <xsd:simpleType>
        <xsd:restriction base="dms:Text">
          <xsd:maxLength value="255"/>
        </xsd:restriction>
      </xsd:simpleType>
    </xsd:element>
    <xsd:element name="request_for0" ma:index="205" nillable="true" ma:displayName="request_for" ma:format="Dropdown" ma:internalName="request_for0">
      <xsd:simpleType>
        <xsd:restriction base="dms:Text">
          <xsd:maxLength value="255"/>
        </xsd:restriction>
      </xsd:simpleType>
    </xsd:element>
    <xsd:element name="request_permanent" ma:index="206" nillable="true" ma:displayName="request_permanent" ma:format="Dropdown" ma:internalName="request_permanent">
      <xsd:simpleType>
        <xsd:restriction base="dms:Text">
          <xsd:maxLength value="255"/>
        </xsd:restriction>
      </xsd:simpleType>
    </xsd:element>
    <xsd:element name="request_already_delivering" ma:index="207" nillable="true" ma:displayName="request_already_delivering" ma:format="Dropdown" ma:internalName="request_already_delivering">
      <xsd:simpleType>
        <xsd:restriction base="dms:Text">
          <xsd:maxLength value="255"/>
        </xsd:restriction>
      </xsd:simpleType>
    </xsd:element>
    <xsd:element name="req_title_1" ma:index="208" nillable="true" ma:displayName="req_title_1" ma:format="Dropdown" ma:internalName="req_title_1">
      <xsd:simpleType>
        <xsd:restriction base="dms:Text">
          <xsd:maxLength value="255"/>
        </xsd:restriction>
      </xsd:simpleType>
    </xsd:element>
    <xsd:element name="req_code_1" ma:index="209" nillable="true" ma:displayName="req_code_1" ma:format="Dropdown" ma:internalName="req_code_1">
      <xsd:simpleType>
        <xsd:restriction base="dms:Text">
          <xsd:maxLength value="255"/>
        </xsd:restriction>
      </xsd:simpleType>
    </xsd:element>
    <xsd:element name="req_level_1" ma:index="210" nillable="true" ma:displayName="req_level_1" ma:format="Dropdown" ma:internalName="req_level_1">
      <xsd:simpleType>
        <xsd:restriction base="dms:Text">
          <xsd:maxLength value="255"/>
        </xsd:restriction>
      </xsd:simpleType>
    </xsd:element>
    <xsd:element name="req_title_2" ma:index="211" nillable="true" ma:displayName="req_title_2" ma:format="Dropdown" ma:internalName="req_title_2">
      <xsd:simpleType>
        <xsd:restriction base="dms:Text">
          <xsd:maxLength value="255"/>
        </xsd:restriction>
      </xsd:simpleType>
    </xsd:element>
    <xsd:element name="req_code_2" ma:index="212" nillable="true" ma:displayName="req_code_2" ma:format="Dropdown" ma:internalName="req_code_2">
      <xsd:simpleType>
        <xsd:restriction base="dms:Text">
          <xsd:maxLength value="255"/>
        </xsd:restriction>
      </xsd:simpleType>
    </xsd:element>
    <xsd:element name="req_level_2" ma:index="213" nillable="true" ma:displayName="req_level_2" ma:format="Dropdown" ma:internalName="req_level_2">
      <xsd:simpleType>
        <xsd:restriction base="dms:Text">
          <xsd:maxLength value="255"/>
        </xsd:restriction>
      </xsd:simpleType>
    </xsd:element>
    <xsd:element name="req_title_3" ma:index="214" nillable="true" ma:displayName="req_title_3" ma:format="Dropdown" ma:internalName="req_title_3">
      <xsd:simpleType>
        <xsd:restriction base="dms:Text">
          <xsd:maxLength value="255"/>
        </xsd:restriction>
      </xsd:simpleType>
    </xsd:element>
    <xsd:element name="req_code_3" ma:index="215" nillable="true" ma:displayName="req_code_3" ma:format="Dropdown" ma:internalName="req_code_3">
      <xsd:simpleType>
        <xsd:restriction base="dms:Text">
          <xsd:maxLength value="255"/>
        </xsd:restriction>
      </xsd:simpleType>
    </xsd:element>
    <xsd:element name="req_level_3" ma:index="216" nillable="true" ma:displayName="req_level_3" ma:format="Dropdown" ma:internalName="req_level_3">
      <xsd:simpleType>
        <xsd:restriction base="dms:Text">
          <xsd:maxLength value="255"/>
        </xsd:restriction>
      </xsd:simpleType>
    </xsd:element>
    <xsd:element name="req_title_4" ma:index="217" nillable="true" ma:displayName="req_title_4" ma:format="Dropdown" ma:internalName="req_title_4">
      <xsd:simpleType>
        <xsd:restriction base="dms:Text">
          <xsd:maxLength value="255"/>
        </xsd:restriction>
      </xsd:simpleType>
    </xsd:element>
    <xsd:element name="req_code_4" ma:index="218" nillable="true" ma:displayName="req_code_4" ma:format="Dropdown" ma:internalName="req_code_4">
      <xsd:simpleType>
        <xsd:restriction base="dms:Text">
          <xsd:maxLength value="255"/>
        </xsd:restriction>
      </xsd:simpleType>
    </xsd:element>
    <xsd:element name="req_level_4" ma:index="219" nillable="true" ma:displayName="req_level_4" ma:format="Dropdown" ma:internalName="req_level_4">
      <xsd:simpleType>
        <xsd:restriction base="dms:Text">
          <xsd:maxLength value="255"/>
        </xsd:restriction>
      </xsd:simpleType>
    </xsd:element>
    <xsd:element name="req_from_4" ma:index="220" nillable="true" ma:displayName="req_from_4" ma:format="Dropdown" ma:internalName="req_from_4">
      <xsd:simpleType>
        <xsd:restriction base="dms:Text">
          <xsd:maxLength value="255"/>
        </xsd:restriction>
      </xsd:simpleType>
    </xsd:element>
    <xsd:element name="req_from_3" ma:index="221" nillable="true" ma:displayName="req_from_3" ma:format="Dropdown" ma:internalName="req_from_3">
      <xsd:simpleType>
        <xsd:restriction base="dms:Text">
          <xsd:maxLength value="255"/>
        </xsd:restriction>
      </xsd:simpleType>
    </xsd:element>
    <xsd:element name="req_from_2" ma:index="222" nillable="true" ma:displayName="req_from_2" ma:format="Dropdown" ma:internalName="req_from_2">
      <xsd:simpleType>
        <xsd:restriction base="dms:Text">
          <xsd:maxLength value="255"/>
        </xsd:restriction>
      </xsd:simpleType>
    </xsd:element>
    <xsd:element name="req_from_1" ma:index="223" nillable="true" ma:displayName="req_from_1" ma:format="Dropdown" ma:internalName="req_from_1">
      <xsd:simpleType>
        <xsd:restriction base="dms:Text">
          <xsd:maxLength value="255"/>
        </xsd:restriction>
      </xsd:simpleType>
    </xsd:element>
    <xsd:element name="rationale_10" ma:index="224" nillable="true" ma:displayName="rationale_1" ma:format="Dropdown" ma:internalName="rationale_10">
      <xsd:simpleType>
        <xsd:restriction base="dms:Note">
          <xsd:maxLength value="255"/>
        </xsd:restriction>
      </xsd:simpleType>
    </xsd:element>
    <xsd:element name="rationale_20" ma:index="225" nillable="true" ma:displayName="rationale_2" ma:format="Dropdown" ma:internalName="rationale_20">
      <xsd:simpleType>
        <xsd:restriction base="dms:Note">
          <xsd:maxLength value="255"/>
        </xsd:restriction>
      </xsd:simpleType>
    </xsd:element>
    <xsd:element name="rationale_30" ma:index="226" nillable="true" ma:displayName="rationale_3" ma:format="Dropdown" ma:internalName="rationale_30">
      <xsd:simpleType>
        <xsd:restriction base="dms:Note">
          <xsd:maxLength value="255"/>
        </xsd:restriction>
      </xsd:simpleType>
    </xsd:element>
    <xsd:element name="lcf76f155ced4ddcb4097134ff3c332f" ma:index="228"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LengthInSeconds" ma:index="230" nillable="true" ma:displayName="MediaLengthInSeconds" ma:hidden="true" ma:internalName="MediaLengthInSeconds" ma:readOnly="true">
      <xsd:simpleType>
        <xsd:restriction base="dms:Unknown"/>
      </xsd:simpleType>
    </xsd:element>
    <xsd:element name="MediaServiceObjectDetectorVersions" ma:index="23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dafa86-7136-4540-9717-236ef00cc99c" elementFormDefault="qualified">
    <xsd:import namespace="http://schemas.microsoft.com/office/2006/documentManagement/types"/>
    <xsd:import namespace="http://schemas.microsoft.com/office/infopath/2007/PartnerControls"/>
    <xsd:element name="SharedWithUsers" ma:index="1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0" nillable="true" ma:displayName="Shared With Details" ma:internalName="SharedWithDetails" ma:readOnly="true">
      <xsd:simpleType>
        <xsd:restriction base="dms:Note">
          <xsd:maxLength value="255"/>
        </xsd:restriction>
      </xsd:simpleType>
    </xsd:element>
    <xsd:element name="TaxCatchAll" ma:index="229" nillable="true" ma:displayName="Taxonomy Catch All Column" ma:hidden="true" ma:list="{2f503ecb-558c-416d-a811-b86acffadf48}" ma:internalName="TaxCatchAll" ma:showField="CatchAllData" ma:web="2bdafa86-7136-4540-9717-236ef00cc9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xisting_5_UnitLevel xmlns="4d4c6e02-051f-40a1-b9f6-47c6f7e76a54" xsi:nil="true"/>
    <Existing_12_UnitNum xmlns="4d4c6e02-051f-40a1-b9f6-47c6f7e76a54" xsi:nil="true"/>
    <Existing_19_UnitCreditValue xmlns="4d4c6e02-051f-40a1-b9f6-47c6f7e76a54" xsi:nil="true"/>
    <contact_email0 xmlns="4d4c6e02-051f-40a1-b9f6-47c6f7e76a54" xsi:nil="true"/>
    <unit_level_7 xmlns="4d4c6e02-051f-40a1-b9f6-47c6f7e76a54" xsi:nil="true"/>
    <unit_code_14 xmlns="4d4c6e02-051f-40a1-b9f6-47c6f7e76a54" xsi:nil="true"/>
    <req_level_1 xmlns="4d4c6e02-051f-40a1-b9f6-47c6f7e76a54" xsi:nil="true"/>
    <_x0035__Import_Code xmlns="4d4c6e02-051f-40a1-b9f6-47c6f7e76a54" xsi:nil="true"/>
    <Existing_3_UnitTitle xmlns="4d4c6e02-051f-40a1-b9f6-47c6f7e76a54" xsi:nil="true"/>
    <Existing_5_UnitNum xmlns="4d4c6e02-051f-40a1-b9f6-47c6f7e76a54" xsi:nil="true"/>
    <Existing_6_UnitTitle xmlns="4d4c6e02-051f-40a1-b9f6-47c6f7e76a54" xsi:nil="true"/>
    <Existing_13_UnitNum xmlns="4d4c6e02-051f-40a1-b9f6-47c6f7e76a54" xsi:nil="true"/>
    <Existing_18_UnitCreditValue xmlns="4d4c6e02-051f-40a1-b9f6-47c6f7e76a54" xsi:nil="true"/>
    <unit_title_3 xmlns="4d4c6e02-051f-40a1-b9f6-47c6f7e76a54" xsi:nil="true"/>
    <unit_title_4 xmlns="4d4c6e02-051f-40a1-b9f6-47c6f7e76a54" xsi:nil="true"/>
    <unit_title_9 xmlns="4d4c6e02-051f-40a1-b9f6-47c6f7e76a54" xsi:nil="true"/>
    <req_from_3 xmlns="4d4c6e02-051f-40a1-b9f6-47c6f7e76a54" xsi:nil="true"/>
    <_x0035__ImportNumber xmlns="4d4c6e02-051f-40a1-b9f6-47c6f7e76a54" xsi:nil="true"/>
    <Existing_1_UnitCreditValue xmlns="4d4c6e02-051f-40a1-b9f6-47c6f7e76a54" xsi:nil="true"/>
    <Existing_3_UnitCode xmlns="4d4c6e02-051f-40a1-b9f6-47c6f7e76a54" xsi:nil="true"/>
    <Existing_4_UnitCreditValue xmlns="4d4c6e02-051f-40a1-b9f6-47c6f7e76a54" xsi:nil="true"/>
    <Existing_6_UnitCode xmlns="4d4c6e02-051f-40a1-b9f6-47c6f7e76a54" xsi:nil="true"/>
    <Existing_9_UnitCode xmlns="4d4c6e02-051f-40a1-b9f6-47c6f7e76a54" xsi:nil="true"/>
    <Existing_10_UnitNum xmlns="4d4c6e02-051f-40a1-b9f6-47c6f7e76a54" xsi:nil="true"/>
    <Existing_19_UnitLevel xmlns="4d4c6e02-051f-40a1-b9f6-47c6f7e76a54" xsi:nil="true"/>
    <Existing_20_UnitCode xmlns="4d4c6e02-051f-40a1-b9f6-47c6f7e76a54" xsi:nil="true"/>
    <File xmlns="4d4c6e02-051f-40a1-b9f6-47c6f7e76a54" xsi:nil="true"/>
    <County xmlns="4d4c6e02-051f-40a1-b9f6-47c6f7e76a54" xsi:nil="true"/>
    <request_for0 xmlns="4d4c6e02-051f-40a1-b9f6-47c6f7e76a54" xsi:nil="true"/>
    <req_level_3 xmlns="4d4c6e02-051f-40a1-b9f6-47c6f7e76a54" xsi:nil="true"/>
    <Existing_11_UnitNum xmlns="4d4c6e02-051f-40a1-b9f6-47c6f7e76a54" xsi:nil="true"/>
    <Existing_18_UnitLevel xmlns="4d4c6e02-051f-40a1-b9f6-47c6f7e76a54" xsi:nil="true"/>
    <req_level_2 xmlns="4d4c6e02-051f-40a1-b9f6-47c6f7e76a54" xsi:nil="true"/>
    <req_code_3 xmlns="4d4c6e02-051f-40a1-b9f6-47c6f7e76a54" xsi:nil="true"/>
    <req_code_4 xmlns="4d4c6e02-051f-40a1-b9f6-47c6f7e76a54" xsi:nil="true"/>
    <_x0035__Import_From xmlns="4d4c6e02-051f-40a1-b9f6-47c6f7e76a54" xsi:nil="true"/>
    <Existing_1_UnitLevel xmlns="4d4c6e02-051f-40a1-b9f6-47c6f7e76a54" xsi:nil="true"/>
    <Existing_10_UnitTitle xmlns="4d4c6e02-051f-40a1-b9f6-47c6f7e76a54" xsi:nil="true"/>
    <Existing_12_UnitCode xmlns="4d4c6e02-051f-40a1-b9f6-47c6f7e76a54" xsi:nil="true"/>
    <Rationale_1 xmlns="4d4c6e02-051f-40a1-b9f6-47c6f7e76a54" xsi:nil="true"/>
    <entryID xmlns="4d4c6e02-051f-40a1-b9f6-47c6f7e76a54" xsi:nil="true"/>
    <current_progcode xmlns="4d4c6e02-051f-40a1-b9f6-47c6f7e76a54" xsi:nil="true"/>
    <unit_level_3 xmlns="4d4c6e02-051f-40a1-b9f6-47c6f7e76a54" xsi:nil="true"/>
    <unit_level_6 xmlns="4d4c6e02-051f-40a1-b9f6-47c6f7e76a54" xsi:nil="true"/>
    <unit_code_9 xmlns="4d4c6e02-051f-40a1-b9f6-47c6f7e76a54" xsi:nil="true"/>
    <unit_title_11 xmlns="4d4c6e02-051f-40a1-b9f6-47c6f7e76a54" xsi:nil="true"/>
    <unit_code_13 xmlns="4d4c6e02-051f-40a1-b9f6-47c6f7e76a54" xsi:nil="true"/>
    <rationale_10 xmlns="4d4c6e02-051f-40a1-b9f6-47c6f7e76a54" xsi:nil="true"/>
    <Existing_2_UnitTitle xmlns="4d4c6e02-051f-40a1-b9f6-47c6f7e76a54" xsi:nil="true"/>
    <Existing_4_UnitNum xmlns="4d4c6e02-051f-40a1-b9f6-47c6f7e76a54" xsi:nil="true"/>
    <Existing_9_UnitTitle xmlns="4d4c6e02-051f-40a1-b9f6-47c6f7e76a54" xsi:nil="true"/>
    <Existing_11_UnitTitle xmlns="4d4c6e02-051f-40a1-b9f6-47c6f7e76a54" xsi:nil="true"/>
    <Existing_13_UnitCode xmlns="4d4c6e02-051f-40a1-b9f6-47c6f7e76a54" xsi:nil="true"/>
    <RequestStatus xmlns="4d4c6e02-051f-40a1-b9f6-47c6f7e76a54" xsi:nil="true"/>
    <unit_title_5 xmlns="4d4c6e02-051f-40a1-b9f6-47c6f7e76a54" xsi:nil="true"/>
    <unit_code_8 xmlns="4d4c6e02-051f-40a1-b9f6-47c6f7e76a54" xsi:nil="true"/>
    <unit_title_10 xmlns="4d4c6e02-051f-40a1-b9f6-47c6f7e76a54" xsi:nil="true"/>
    <req_from_4 xmlns="4d4c6e02-051f-40a1-b9f6-47c6f7e76a54" xsi:nil="true"/>
    <Existing_2_UnitCode xmlns="4d4c6e02-051f-40a1-b9f6-47c6f7e76a54" xsi:nil="true"/>
    <Existing_2_UnitCreditValue xmlns="4d4c6e02-051f-40a1-b9f6-47c6f7e76a54" xsi:nil="true"/>
    <Existing_5_UnitCode xmlns="4d4c6e02-051f-40a1-b9f6-47c6f7e76a54" xsi:nil="true"/>
    <Existing_5_UnitCreditValue xmlns="4d4c6e02-051f-40a1-b9f6-47c6f7e76a54" xsi:nil="true"/>
    <Existing_8_UnitCode xmlns="4d4c6e02-051f-40a1-b9f6-47c6f7e76a54" xsi:nil="true"/>
    <Existing_10_UnitCode xmlns="4d4c6e02-051f-40a1-b9f6-47c6f7e76a54" xsi:nil="true"/>
    <Existing_12_UnitTitle xmlns="4d4c6e02-051f-40a1-b9f6-47c6f7e76a54" xsi:nil="true"/>
    <Existing_20_UnitNum xmlns="4d4c6e02-051f-40a1-b9f6-47c6f7e76a54" xsi:nil="true"/>
    <Rationale_3 xmlns="4d4c6e02-051f-40a1-b9f6-47c6f7e76a54" xsi:nil="true"/>
    <HOC_Terms xmlns="4d4c6e02-051f-40a1-b9f6-47c6f7e76a54" xsi:nil="true"/>
    <unit_title_13 xmlns="4d4c6e02-051f-40a1-b9f6-47c6f7e76a54" xsi:nil="true"/>
    <rationale_30 xmlns="4d4c6e02-051f-40a1-b9f6-47c6f7e76a54" xsi:nil="true"/>
    <Existing_11_UnitCode xmlns="4d4c6e02-051f-40a1-b9f6-47c6f7e76a54" xsi:nil="true"/>
    <Existing_13_UnitTitle xmlns="4d4c6e02-051f-40a1-b9f6-47c6f7e76a54" xsi:nil="true"/>
    <Existing_20_UnitLevel xmlns="4d4c6e02-051f-40a1-b9f6-47c6f7e76a54" xsi:nil="true"/>
    <Rationale_2 xmlns="4d4c6e02-051f-40a1-b9f6-47c6f7e76a54" xsi:nil="true"/>
    <unit_title_12 xmlns="4d4c6e02-051f-40a1-b9f6-47c6f7e76a54" xsi:nil="true"/>
    <req_code_2 xmlns="4d4c6e02-051f-40a1-b9f6-47c6f7e76a54" xsi:nil="true"/>
    <rationale_20 xmlns="4d4c6e02-051f-40a1-b9f6-47c6f7e76a54" xsi:nil="true"/>
    <Existing_6_UnitLevel xmlns="4d4c6e02-051f-40a1-b9f6-47c6f7e76a54" xsi:nil="true"/>
    <Existing_14_UnitTitle xmlns="4d4c6e02-051f-40a1-b9f6-47c6f7e76a54" xsi:nil="true"/>
    <Existing_15_UnitCreditValue xmlns="4d4c6e02-051f-40a1-b9f6-47c6f7e76a54" xsi:nil="true"/>
    <Existing_16_UnitCode xmlns="4d4c6e02-051f-40a1-b9f6-47c6f7e76a54" xsi:nil="true"/>
    <Existing_20_UnitTitle xmlns="4d4c6e02-051f-40a1-b9f6-47c6f7e76a54" xsi:nil="true"/>
    <Year xmlns="4d4c6e02-051f-40a1-b9f6-47c6f7e76a54" xsi:nil="true"/>
    <centre_name0 xmlns="4d4c6e02-051f-40a1-b9f6-47c6f7e76a54" xsi:nil="true"/>
    <current_qual xmlns="4d4c6e02-051f-40a1-b9f6-47c6f7e76a54" xsi:nil="true"/>
    <unit_level_2 xmlns="4d4c6e02-051f-40a1-b9f6-47c6f7e76a54" xsi:nil="true"/>
    <unit_level_9 xmlns="4d4c6e02-051f-40a1-b9f6-47c6f7e76a54" xsi:nil="true"/>
    <unit_code_12 xmlns="4d4c6e02-051f-40a1-b9f6-47c6f7e76a54" xsi:nil="true"/>
    <unit_level_14 xmlns="4d4c6e02-051f-40a1-b9f6-47c6f7e76a54" xsi:nil="true"/>
    <unit_title_15 xmlns="4d4c6e02-051f-40a1-b9f6-47c6f7e76a54" xsi:nil="true"/>
    <Existing_3_UnitNum xmlns="4d4c6e02-051f-40a1-b9f6-47c6f7e76a54" xsi:nil="true"/>
    <Existing_5_UnitTitle xmlns="4d4c6e02-051f-40a1-b9f6-47c6f7e76a54" xsi:nil="true"/>
    <Existing_8_UnitTitle xmlns="4d4c6e02-051f-40a1-b9f6-47c6f7e76a54" xsi:nil="true"/>
    <Existing_9_UnitNum xmlns="4d4c6e02-051f-40a1-b9f6-47c6f7e76a54" xsi:nil="true"/>
    <Existing_14_UnitCreditValue xmlns="4d4c6e02-051f-40a1-b9f6-47c6f7e76a54" xsi:nil="true"/>
    <Existing_15_UnitTitle xmlns="4d4c6e02-051f-40a1-b9f6-47c6f7e76a54" xsi:nil="true"/>
    <Existing_17_UnitCode xmlns="4d4c6e02-051f-40a1-b9f6-47c6f7e76a54" xsi:nil="true"/>
    <Existing_20_UnitCreditValue xmlns="4d4c6e02-051f-40a1-b9f6-47c6f7e76a54" xsi:nil="true"/>
    <Day xmlns="4d4c6e02-051f-40a1-b9f6-47c6f7e76a54" xsi:nil="true"/>
    <centre_address xmlns="4d4c6e02-051f-40a1-b9f6-47c6f7e76a54" xsi:nil="true"/>
    <unit_title_1 xmlns="4d4c6e02-051f-40a1-b9f6-47c6f7e76a54" xsi:nil="true"/>
    <unit_title_14 xmlns="4d4c6e02-051f-40a1-b9f6-47c6f7e76a54" xsi:nil="true"/>
    <unit_level_15 xmlns="4d4c6e02-051f-40a1-b9f6-47c6f7e76a54" xsi:nil="true"/>
    <Existing_3_UnitCreditValue xmlns="4d4c6e02-051f-40a1-b9f6-47c6f7e76a54" xsi:nil="true"/>
    <Existing_4_UnitCode xmlns="4d4c6e02-051f-40a1-b9f6-47c6f7e76a54" xsi:nil="true"/>
    <Existing_6_UnitCreditValue xmlns="4d4c6e02-051f-40a1-b9f6-47c6f7e76a54" xsi:nil="true"/>
    <Existing_8_UnitCreditValue xmlns="4d4c6e02-051f-40a1-b9f6-47c6f7e76a54" xsi:nil="true"/>
    <Existing_14_UnitCode xmlns="4d4c6e02-051f-40a1-b9f6-47c6f7e76a54" xsi:nil="true"/>
    <Existing_16_UnitTitle xmlns="4d4c6e02-051f-40a1-b9f6-47c6f7e76a54" xsi:nil="true"/>
    <Existing_17_UnitCreditValue xmlns="4d4c6e02-051f-40a1-b9f6-47c6f7e76a54" xsi:nil="true"/>
    <Existing_18_UnitNum xmlns="4d4c6e02-051f-40a1-b9f6-47c6f7e76a54" xsi:nil="true"/>
    <LateRequest xmlns="4d4c6e02-051f-40a1-b9f6-47c6f7e76a54" xsi:nil="true"/>
    <unit_level_16 xmlns="4d4c6e02-051f-40a1-b9f6-47c6f7e76a54" xsi:nil="true"/>
    <Existing_15_UnitCode xmlns="4d4c6e02-051f-40a1-b9f6-47c6f7e76a54" xsi:nil="true"/>
    <Existing_16_UnitCreditValue xmlns="4d4c6e02-051f-40a1-b9f6-47c6f7e76a54" xsi:nil="true"/>
    <Existing_17_UnitTitle xmlns="4d4c6e02-051f-40a1-b9f6-47c6f7e76a54" xsi:nil="true"/>
    <Existing_19_UnitNum xmlns="4d4c6e02-051f-40a1-b9f6-47c6f7e76a54" xsi:nil="true"/>
    <HOC_Firstname xmlns="4d4c6e02-051f-40a1-b9f6-47c6f7e76a54" xsi:nil="true"/>
    <HOC_Position xmlns="4d4c6e02-051f-40a1-b9f6-47c6f7e76a54" xsi:nil="true"/>
    <Month xmlns="4d4c6e02-051f-40a1-b9f6-47c6f7e76a54" xsi:nil="true"/>
    <hoc_lastname0 xmlns="4d4c6e02-051f-40a1-b9f6-47c6f7e76a54" xsi:nil="true"/>
    <hoc_email0 xmlns="4d4c6e02-051f-40a1-b9f6-47c6f7e76a54" xsi:nil="true"/>
    <unit_title_16 xmlns="4d4c6e02-051f-40a1-b9f6-47c6f7e76a54" xsi:nil="true"/>
    <lcf76f155ced4ddcb4097134ff3c332f xmlns="4d4c6e02-051f-40a1-b9f6-47c6f7e76a54">
      <Terms xmlns="http://schemas.microsoft.com/office/infopath/2007/PartnerControls"/>
    </lcf76f155ced4ddcb4097134ff3c332f>
    <Existing_2_UnitLevel xmlns="4d4c6e02-051f-40a1-b9f6-47c6f7e76a54" xsi:nil="true"/>
    <Existing_7_UnitLevel xmlns="4d4c6e02-051f-40a1-b9f6-47c6f7e76a54" xsi:nil="true"/>
    <Existing_8_UnitLevel xmlns="4d4c6e02-051f-40a1-b9f6-47c6f7e76a54" xsi:nil="true"/>
    <Existing_11_UnitCreditValue xmlns="4d4c6e02-051f-40a1-b9f6-47c6f7e76a54" xsi:nil="true"/>
    <Existing_13_UnitLevel xmlns="4d4c6e02-051f-40a1-b9f6-47c6f7e76a54" xsi:nil="true"/>
    <Existing_18_UnitTitle xmlns="4d4c6e02-051f-40a1-b9f6-47c6f7e76a54" xsi:nil="true"/>
    <contact_firstname0 xmlns="4d4c6e02-051f-40a1-b9f6-47c6f7e76a54" xsi:nil="true"/>
    <unit_code_1 xmlns="4d4c6e02-051f-40a1-b9f6-47c6f7e76a54" xsi:nil="true"/>
    <unit_level_5 xmlns="4d4c6e02-051f-40a1-b9f6-47c6f7e76a54" xsi:nil="true"/>
    <unit_level_8 xmlns="4d4c6e02-051f-40a1-b9f6-47c6f7e76a54" xsi:nil="true"/>
    <unit_level_10 xmlns="4d4c6e02-051f-40a1-b9f6-47c6f7e76a54" xsi:nil="true"/>
    <unit_code_11 xmlns="4d4c6e02-051f-40a1-b9f6-47c6f7e76a54" xsi:nil="true"/>
    <unit_code_16 xmlns="4d4c6e02-051f-40a1-b9f6-47c6f7e76a54" xsi:nil="true"/>
    <request_permanent xmlns="4d4c6e02-051f-40a1-b9f6-47c6f7e76a54" xsi:nil="true"/>
    <Existing_1_UnitTitle xmlns="4d4c6e02-051f-40a1-b9f6-47c6f7e76a54" xsi:nil="true"/>
    <Existing_2_UnitNum xmlns="4d4c6e02-051f-40a1-b9f6-47c6f7e76a54" xsi:nil="true"/>
    <Existing_4_UnitTitle xmlns="4d4c6e02-051f-40a1-b9f6-47c6f7e76a54" xsi:nil="true"/>
    <Existing_7_UnitNum xmlns="4d4c6e02-051f-40a1-b9f6-47c6f7e76a54" xsi:nil="true"/>
    <Existing_8_UnitNum xmlns="4d4c6e02-051f-40a1-b9f6-47c6f7e76a54" xsi:nil="true"/>
    <Existing_10_UnitCreditValue xmlns="4d4c6e02-051f-40a1-b9f6-47c6f7e76a54" xsi:nil="true"/>
    <Existing_12_UnitLevel xmlns="4d4c6e02-051f-40a1-b9f6-47c6f7e76a54" xsi:nil="true"/>
    <Existing_19_UnitTitle xmlns="4d4c6e02-051f-40a1-b9f6-47c6f7e76a54" xsi:nil="true"/>
    <centre_number0 xmlns="4d4c6e02-051f-40a1-b9f6-47c6f7e76a54" xsi:nil="true"/>
    <unit_title_6 xmlns="4d4c6e02-051f-40a1-b9f6-47c6f7e76a54" xsi:nil="true"/>
    <unit_level_11 xmlns="4d4c6e02-051f-40a1-b9f6-47c6f7e76a54" xsi:nil="true"/>
    <req_from_1 xmlns="4d4c6e02-051f-40a1-b9f6-47c6f7e76a54" xsi:nil="true"/>
    <Existing_7_UnitCreditValue xmlns="4d4c6e02-051f-40a1-b9f6-47c6f7e76a54" xsi:nil="true"/>
    <Existing_9_UnitCreditValue xmlns="4d4c6e02-051f-40a1-b9f6-47c6f7e76a54" xsi:nil="true"/>
    <Existing_11_UnitLevel xmlns="4d4c6e02-051f-40a1-b9f6-47c6f7e76a54" xsi:nil="true"/>
    <Existing_13_UnitCreditValue xmlns="4d4c6e02-051f-40a1-b9f6-47c6f7e76a54" xsi:nil="true"/>
    <Existing_18_UnitCode xmlns="4d4c6e02-051f-40a1-b9f6-47c6f7e76a54" xsi:nil="true"/>
    <unit_code_3 xmlns="4d4c6e02-051f-40a1-b9f6-47c6f7e76a54" xsi:nil="true"/>
    <unit_level_12 xmlns="4d4c6e02-051f-40a1-b9f6-47c6f7e76a54" xsi:nil="true"/>
    <req_title_4 xmlns="4d4c6e02-051f-40a1-b9f6-47c6f7e76a54" xsi:nil="true"/>
    <Existing_10_UnitLevel xmlns="4d4c6e02-051f-40a1-b9f6-47c6f7e76a54" xsi:nil="true"/>
    <Existing_12_UnitCreditValue xmlns="4d4c6e02-051f-40a1-b9f6-47c6f7e76a54" xsi:nil="true"/>
    <Existing_19_UnitCode xmlns="4d4c6e02-051f-40a1-b9f6-47c6f7e76a54" xsi:nil="true"/>
    <HOC_Email xmlns="4d4c6e02-051f-40a1-b9f6-47c6f7e76a54" xsi:nil="true"/>
    <unit_code_2 xmlns="4d4c6e02-051f-40a1-b9f6-47c6f7e76a54" xsi:nil="true"/>
    <unit_level_13 xmlns="4d4c6e02-051f-40a1-b9f6-47c6f7e76a54" xsi:nil="true"/>
    <req_code_1 xmlns="4d4c6e02-051f-40a1-b9f6-47c6f7e76a54" xsi:nil="true"/>
    <Existing_3_UnitLevel xmlns="4d4c6e02-051f-40a1-b9f6-47c6f7e76a54" xsi:nil="true"/>
    <Existing_4_UnitLevel xmlns="4d4c6e02-051f-40a1-b9f6-47c6f7e76a54" xsi:nil="true"/>
    <Existing_9_UnitLevel xmlns="4d4c6e02-051f-40a1-b9f6-47c6f7e76a54" xsi:nil="true"/>
    <Existing_16_UnitNum xmlns="4d4c6e02-051f-40a1-b9f6-47c6f7e76a54" xsi:nil="true"/>
    <Existing_17_UnitLevel xmlns="4d4c6e02-051f-40a1-b9f6-47c6f7e76a54" xsi:nil="true"/>
    <contact_lastname0 xmlns="4d4c6e02-051f-40a1-b9f6-47c6f7e76a54" xsi:nil="true"/>
    <unit_level_1 xmlns="4d4c6e02-051f-40a1-b9f6-47c6f7e76a54" xsi:nil="true"/>
    <unit_level_4 xmlns="4d4c6e02-051f-40a1-b9f6-47c6f7e76a54" xsi:nil="true"/>
    <unit_code_5 xmlns="4d4c6e02-051f-40a1-b9f6-47c6f7e76a54" xsi:nil="true"/>
    <unit_code_10 xmlns="4d4c6e02-051f-40a1-b9f6-47c6f7e76a54" xsi:nil="true"/>
    <unit_code_15 xmlns="4d4c6e02-051f-40a1-b9f6-47c6f7e76a54" xsi:nil="true"/>
    <req_title_2 xmlns="4d4c6e02-051f-40a1-b9f6-47c6f7e76a54" xsi:nil="true"/>
    <_x0035__Import_Credits xmlns="4d4c6e02-051f-40a1-b9f6-47c6f7e76a54" xsi:nil="true"/>
    <Existing_6_UnitNum xmlns="4d4c6e02-051f-40a1-b9f6-47c6f7e76a54" xsi:nil="true"/>
    <Existing_7_UnitTitle xmlns="4d4c6e02-051f-40a1-b9f6-47c6f7e76a54" xsi:nil="true"/>
    <Existing_16_UnitLevel xmlns="4d4c6e02-051f-40a1-b9f6-47c6f7e76a54" xsi:nil="true"/>
    <Existing_17_UnitNum xmlns="4d4c6e02-051f-40a1-b9f6-47c6f7e76a54" xsi:nil="true"/>
    <PostalCode xmlns="4d4c6e02-051f-40a1-b9f6-47c6f7e76a54" xsi:nil="true"/>
    <unit_title_2 xmlns="4d4c6e02-051f-40a1-b9f6-47c6f7e76a54" xsi:nil="true"/>
    <unit_code_4 xmlns="4d4c6e02-051f-40a1-b9f6-47c6f7e76a54" xsi:nil="true"/>
    <unit_title_7 xmlns="4d4c6e02-051f-40a1-b9f6-47c6f7e76a54" xsi:nil="true"/>
    <unit_title_8 xmlns="4d4c6e02-051f-40a1-b9f6-47c6f7e76a54" xsi:nil="true"/>
    <req_title_3 xmlns="4d4c6e02-051f-40a1-b9f6-47c6f7e76a54" xsi:nil="true"/>
    <req_level_4 xmlns="4d4c6e02-051f-40a1-b9f6-47c6f7e76a54" xsi:nil="true"/>
    <req_from_2 xmlns="4d4c6e02-051f-40a1-b9f6-47c6f7e76a54" xsi:nil="true"/>
    <TaxCatchAll xmlns="2bdafa86-7136-4540-9717-236ef00cc99c" xsi:nil="true"/>
    <_x0035__Import_Title xmlns="4d4c6e02-051f-40a1-b9f6-47c6f7e76a54" xsi:nil="true"/>
    <Existing_7_UnitCode xmlns="4d4c6e02-051f-40a1-b9f6-47c6f7e76a54" xsi:nil="true"/>
    <Existing_14_UnitNum xmlns="4d4c6e02-051f-40a1-b9f6-47c6f7e76a54" xsi:nil="true"/>
    <Existing_15_UnitLevel xmlns="4d4c6e02-051f-40a1-b9f6-47c6f7e76a54" xsi:nil="true"/>
    <contact_phone0 xmlns="4d4c6e02-051f-40a1-b9f6-47c6f7e76a54" xsi:nil="true"/>
    <terms_accepted xmlns="4d4c6e02-051f-40a1-b9f6-47c6f7e76a54" xsi:nil="true"/>
    <unit_code_7 xmlns="4d4c6e02-051f-40a1-b9f6-47c6f7e76a54" xsi:nil="true"/>
    <_x0035__Import_Level xmlns="4d4c6e02-051f-40a1-b9f6-47c6f7e76a54" xsi:nil="true"/>
    <Existing_14_UnitLevel xmlns="4d4c6e02-051f-40a1-b9f6-47c6f7e76a54" xsi:nil="true"/>
    <Existing_15_UnitNum xmlns="4d4c6e02-051f-40a1-b9f6-47c6f7e76a54" xsi:nil="true"/>
    <HOC_Lastname xmlns="4d4c6e02-051f-40a1-b9f6-47c6f7e76a54" xsi:nil="true"/>
    <City xmlns="4d4c6e02-051f-40a1-b9f6-47c6f7e76a54" xsi:nil="true"/>
    <country xmlns="4d4c6e02-051f-40a1-b9f6-47c6f7e76a54" xsi:nil="true"/>
    <hoc_firstname0 xmlns="4d4c6e02-051f-40a1-b9f6-47c6f7e76a54" xsi:nil="true"/>
    <current_qualcode xmlns="4d4c6e02-051f-40a1-b9f6-47c6f7e76a54" xsi:nil="true"/>
    <unit_code_6 xmlns="4d4c6e02-051f-40a1-b9f6-47c6f7e76a54" xsi:nil="true"/>
    <request_already_delivering xmlns="4d4c6e02-051f-40a1-b9f6-47c6f7e76a54" xsi:nil="true"/>
    <req_title_1 xmlns="4d4c6e02-051f-40a1-b9f6-47c6f7e76a5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524B4-491A-4441-B783-96D38AD22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c6e02-051f-40a1-b9f6-47c6f7e76a54"/>
    <ds:schemaRef ds:uri="2bdafa86-7136-4540-9717-236ef00cc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8D4B17-DF26-4412-BE59-4E2BB9359F71}">
  <ds:schemaRefs>
    <ds:schemaRef ds:uri="http://schemas.microsoft.com/office/2006/metadata/properties"/>
    <ds:schemaRef ds:uri="http://schemas.microsoft.com/office/infopath/2007/PartnerControls"/>
    <ds:schemaRef ds:uri="4d4c6e02-051f-40a1-b9f6-47c6f7e76a54"/>
    <ds:schemaRef ds:uri="2bdafa86-7136-4540-9717-236ef00cc99c"/>
  </ds:schemaRefs>
</ds:datastoreItem>
</file>

<file path=customXml/itemProps3.xml><?xml version="1.0" encoding="utf-8"?>
<ds:datastoreItem xmlns:ds="http://schemas.openxmlformats.org/officeDocument/2006/customXml" ds:itemID="{37849EF7-16C3-4F4D-AF10-55BDB4DF95A9}">
  <ds:schemaRefs>
    <ds:schemaRef ds:uri="http://schemas.microsoft.com/sharepoint/v3/contenttype/forms"/>
  </ds:schemaRefs>
</ds:datastoreItem>
</file>

<file path=customXml/itemProps4.xml><?xml version="1.0" encoding="utf-8"?>
<ds:datastoreItem xmlns:ds="http://schemas.openxmlformats.org/officeDocument/2006/customXml" ds:itemID="{D5A60670-61A8-4AB2-86A3-7CF5EFAE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Template>
  <TotalTime>5</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Isabel</dc:creator>
  <cp:lastModifiedBy>ADMIN</cp:lastModifiedBy>
  <cp:revision>8</cp:revision>
  <dcterms:created xsi:type="dcterms:W3CDTF">2024-01-12T14:55:00Z</dcterms:created>
  <dcterms:modified xsi:type="dcterms:W3CDTF">2024-12-17T06:48:00Z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0x0101003B232B569D16B64C991C1D4175D05DB6</vt:lpwstr>
  </property>
</Properties>
</file>